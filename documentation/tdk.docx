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B5611C" w:rsidRDefault="00CC24CC" w:rsidP="00171054">
      <w:pPr>
        <w:pStyle w:val="Cmlapszerz"/>
        <w:rPr>
          <w:highlight w:val="yellow"/>
        </w:rPr>
      </w:pPr>
      <w:r w:rsidRPr="00B5611C">
        <w:rPr>
          <w:highlight w:val="yellow"/>
        </w:rPr>
        <w:t>Dancsó Marcell</w:t>
      </w:r>
    </w:p>
    <w:p w14:paraId="27E9F397" w14:textId="6CD4793A" w:rsidR="0063585C" w:rsidRPr="00041F8B" w:rsidRDefault="000F12F8" w:rsidP="00041F8B">
      <w:pPr>
        <w:pStyle w:val="Cm"/>
        <w:rPr>
          <w:sz w:val="96"/>
          <w:szCs w:val="44"/>
        </w:rPr>
      </w:pPr>
      <w:r w:rsidRPr="00B5611C">
        <w:rPr>
          <w:highlight w:val="yellow"/>
        </w:rPr>
        <w:t>Jelnyelv fordítása, hallássérült jelelők támogatására, 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A03E42">
      <w:pPr>
        <w:pStyle w:val="Alcm"/>
      </w:pPr>
      <w:r>
        <w:t>TDK dolgozat</w:t>
      </w:r>
    </w:p>
    <w:p w14:paraId="156BF04A" w14:textId="49661E1C" w:rsidR="0063585C" w:rsidRPr="00D429F2" w:rsidRDefault="00760739" w:rsidP="00A03E42">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1DF902D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807D07">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1DF902D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807D07">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AFDD663" w14:textId="7437F57B" w:rsidR="005E728D" w:rsidRDefault="00730B3C">
      <w:pPr>
        <w:pStyle w:val="TJ1"/>
        <w:rPr>
          <w:rFonts w:asciiTheme="minorHAnsi" w:eastAsiaTheme="minorEastAsia" w:hAnsiTheme="minorHAnsi" w:cstheme="minorBidi"/>
          <w:b w:val="0"/>
          <w:noProof/>
          <w:kern w:val="2"/>
          <w:sz w:val="22"/>
          <w:szCs w:val="22"/>
          <w:lang w:val="en-US"/>
          <w14:ligatures w14:val="standardContextual"/>
        </w:rPr>
      </w:pPr>
      <w:r>
        <w:fldChar w:fldCharType="begin"/>
      </w:r>
      <w:r>
        <w:instrText xml:space="preserve"> TOC \o "1-3" \h \z \u </w:instrText>
      </w:r>
      <w:r>
        <w:fldChar w:fldCharType="separate"/>
      </w:r>
      <w:hyperlink w:anchor="_Toc149621443" w:history="1">
        <w:r w:rsidR="005E728D" w:rsidRPr="00AE78A2">
          <w:rPr>
            <w:rStyle w:val="Hiperhivatkozs"/>
            <w:noProof/>
          </w:rPr>
          <w:t>Összefoglaló</w:t>
        </w:r>
        <w:r w:rsidR="005E728D">
          <w:rPr>
            <w:noProof/>
            <w:webHidden/>
          </w:rPr>
          <w:tab/>
        </w:r>
        <w:r w:rsidR="005E728D">
          <w:rPr>
            <w:noProof/>
            <w:webHidden/>
          </w:rPr>
          <w:fldChar w:fldCharType="begin"/>
        </w:r>
        <w:r w:rsidR="005E728D">
          <w:rPr>
            <w:noProof/>
            <w:webHidden/>
          </w:rPr>
          <w:instrText xml:space="preserve"> PAGEREF _Toc149621443 \h </w:instrText>
        </w:r>
        <w:r w:rsidR="005E728D">
          <w:rPr>
            <w:noProof/>
            <w:webHidden/>
          </w:rPr>
        </w:r>
        <w:r w:rsidR="005E728D">
          <w:rPr>
            <w:noProof/>
            <w:webHidden/>
          </w:rPr>
          <w:fldChar w:fldCharType="separate"/>
        </w:r>
        <w:r w:rsidR="005E728D">
          <w:rPr>
            <w:noProof/>
            <w:webHidden/>
          </w:rPr>
          <w:t>4</w:t>
        </w:r>
        <w:r w:rsidR="005E728D">
          <w:rPr>
            <w:noProof/>
            <w:webHidden/>
          </w:rPr>
          <w:fldChar w:fldCharType="end"/>
        </w:r>
      </w:hyperlink>
    </w:p>
    <w:p w14:paraId="7716931D" w14:textId="64C649B2"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44" w:history="1">
        <w:r w:rsidR="005E728D" w:rsidRPr="00AE78A2">
          <w:rPr>
            <w:rStyle w:val="Hiperhivatkozs"/>
            <w:noProof/>
          </w:rPr>
          <w:t>Abstract</w:t>
        </w:r>
        <w:r w:rsidR="005E728D">
          <w:rPr>
            <w:noProof/>
            <w:webHidden/>
          </w:rPr>
          <w:tab/>
        </w:r>
        <w:r w:rsidR="005E728D">
          <w:rPr>
            <w:noProof/>
            <w:webHidden/>
          </w:rPr>
          <w:fldChar w:fldCharType="begin"/>
        </w:r>
        <w:r w:rsidR="005E728D">
          <w:rPr>
            <w:noProof/>
            <w:webHidden/>
          </w:rPr>
          <w:instrText xml:space="preserve"> PAGEREF _Toc149621444 \h </w:instrText>
        </w:r>
        <w:r w:rsidR="005E728D">
          <w:rPr>
            <w:noProof/>
            <w:webHidden/>
          </w:rPr>
        </w:r>
        <w:r w:rsidR="005E728D">
          <w:rPr>
            <w:noProof/>
            <w:webHidden/>
          </w:rPr>
          <w:fldChar w:fldCharType="separate"/>
        </w:r>
        <w:r w:rsidR="005E728D">
          <w:rPr>
            <w:noProof/>
            <w:webHidden/>
          </w:rPr>
          <w:t>6</w:t>
        </w:r>
        <w:r w:rsidR="005E728D">
          <w:rPr>
            <w:noProof/>
            <w:webHidden/>
          </w:rPr>
          <w:fldChar w:fldCharType="end"/>
        </w:r>
      </w:hyperlink>
    </w:p>
    <w:p w14:paraId="3816C92E" w14:textId="7807213A"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45" w:history="1">
        <w:r w:rsidR="005E728D" w:rsidRPr="00AE78A2">
          <w:rPr>
            <w:rStyle w:val="Hiperhivatkozs"/>
            <w:noProof/>
          </w:rPr>
          <w:t>1 Bevezetés</w:t>
        </w:r>
        <w:r w:rsidR="005E728D">
          <w:rPr>
            <w:noProof/>
            <w:webHidden/>
          </w:rPr>
          <w:tab/>
        </w:r>
        <w:r w:rsidR="005E728D">
          <w:rPr>
            <w:noProof/>
            <w:webHidden/>
          </w:rPr>
          <w:fldChar w:fldCharType="begin"/>
        </w:r>
        <w:r w:rsidR="005E728D">
          <w:rPr>
            <w:noProof/>
            <w:webHidden/>
          </w:rPr>
          <w:instrText xml:space="preserve"> PAGEREF _Toc149621445 \h </w:instrText>
        </w:r>
        <w:r w:rsidR="005E728D">
          <w:rPr>
            <w:noProof/>
            <w:webHidden/>
          </w:rPr>
        </w:r>
        <w:r w:rsidR="005E728D">
          <w:rPr>
            <w:noProof/>
            <w:webHidden/>
          </w:rPr>
          <w:fldChar w:fldCharType="separate"/>
        </w:r>
        <w:r w:rsidR="005E728D">
          <w:rPr>
            <w:noProof/>
            <w:webHidden/>
          </w:rPr>
          <w:t>8</w:t>
        </w:r>
        <w:r w:rsidR="005E728D">
          <w:rPr>
            <w:noProof/>
            <w:webHidden/>
          </w:rPr>
          <w:fldChar w:fldCharType="end"/>
        </w:r>
      </w:hyperlink>
    </w:p>
    <w:p w14:paraId="5D30B71C" w14:textId="0F28EE1A"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6" w:history="1">
        <w:r w:rsidR="005E728D" w:rsidRPr="00AE78A2">
          <w:rPr>
            <w:rStyle w:val="Hiperhivatkozs"/>
            <w:noProof/>
          </w:rPr>
          <w:t>1.1 Jelnyelv alapok</w:t>
        </w:r>
        <w:r w:rsidR="005E728D">
          <w:rPr>
            <w:noProof/>
            <w:webHidden/>
          </w:rPr>
          <w:tab/>
        </w:r>
        <w:r w:rsidR="005E728D">
          <w:rPr>
            <w:noProof/>
            <w:webHidden/>
          </w:rPr>
          <w:fldChar w:fldCharType="begin"/>
        </w:r>
        <w:r w:rsidR="005E728D">
          <w:rPr>
            <w:noProof/>
            <w:webHidden/>
          </w:rPr>
          <w:instrText xml:space="preserve"> PAGEREF _Toc149621446 \h </w:instrText>
        </w:r>
        <w:r w:rsidR="005E728D">
          <w:rPr>
            <w:noProof/>
            <w:webHidden/>
          </w:rPr>
        </w:r>
        <w:r w:rsidR="005E728D">
          <w:rPr>
            <w:noProof/>
            <w:webHidden/>
          </w:rPr>
          <w:fldChar w:fldCharType="separate"/>
        </w:r>
        <w:r w:rsidR="005E728D">
          <w:rPr>
            <w:noProof/>
            <w:webHidden/>
          </w:rPr>
          <w:t>8</w:t>
        </w:r>
        <w:r w:rsidR="005E728D">
          <w:rPr>
            <w:noProof/>
            <w:webHidden/>
          </w:rPr>
          <w:fldChar w:fldCharType="end"/>
        </w:r>
      </w:hyperlink>
    </w:p>
    <w:p w14:paraId="30ED9F5D" w14:textId="43228275"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7" w:history="1">
        <w:r w:rsidR="005E728D" w:rsidRPr="00AE78A2">
          <w:rPr>
            <w:rStyle w:val="Hiperhivatkozs"/>
            <w:noProof/>
          </w:rPr>
          <w:t>1.2 Amerikai jelnyelv (ASL)</w:t>
        </w:r>
        <w:r w:rsidR="005E728D">
          <w:rPr>
            <w:noProof/>
            <w:webHidden/>
          </w:rPr>
          <w:tab/>
        </w:r>
        <w:r w:rsidR="005E728D">
          <w:rPr>
            <w:noProof/>
            <w:webHidden/>
          </w:rPr>
          <w:fldChar w:fldCharType="begin"/>
        </w:r>
        <w:r w:rsidR="005E728D">
          <w:rPr>
            <w:noProof/>
            <w:webHidden/>
          </w:rPr>
          <w:instrText xml:space="preserve"> PAGEREF _Toc149621447 \h </w:instrText>
        </w:r>
        <w:r w:rsidR="005E728D">
          <w:rPr>
            <w:noProof/>
            <w:webHidden/>
          </w:rPr>
        </w:r>
        <w:r w:rsidR="005E728D">
          <w:rPr>
            <w:noProof/>
            <w:webHidden/>
          </w:rPr>
          <w:fldChar w:fldCharType="separate"/>
        </w:r>
        <w:r w:rsidR="005E728D">
          <w:rPr>
            <w:noProof/>
            <w:webHidden/>
          </w:rPr>
          <w:t>9</w:t>
        </w:r>
        <w:r w:rsidR="005E728D">
          <w:rPr>
            <w:noProof/>
            <w:webHidden/>
          </w:rPr>
          <w:fldChar w:fldCharType="end"/>
        </w:r>
      </w:hyperlink>
    </w:p>
    <w:p w14:paraId="270785BC" w14:textId="2B846C55"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8" w:history="1">
        <w:r w:rsidR="005E728D" w:rsidRPr="00AE78A2">
          <w:rPr>
            <w:rStyle w:val="Hiperhivatkozs"/>
            <w:noProof/>
          </w:rPr>
          <w:t>1.2.1 Ujjbetűzés az amerikai jelnyelvben</w:t>
        </w:r>
        <w:r w:rsidR="005E728D">
          <w:rPr>
            <w:noProof/>
            <w:webHidden/>
          </w:rPr>
          <w:tab/>
        </w:r>
        <w:r w:rsidR="005E728D">
          <w:rPr>
            <w:noProof/>
            <w:webHidden/>
          </w:rPr>
          <w:fldChar w:fldCharType="begin"/>
        </w:r>
        <w:r w:rsidR="005E728D">
          <w:rPr>
            <w:noProof/>
            <w:webHidden/>
          </w:rPr>
          <w:instrText xml:space="preserve"> PAGEREF _Toc149621448 \h </w:instrText>
        </w:r>
        <w:r w:rsidR="005E728D">
          <w:rPr>
            <w:noProof/>
            <w:webHidden/>
          </w:rPr>
        </w:r>
        <w:r w:rsidR="005E728D">
          <w:rPr>
            <w:noProof/>
            <w:webHidden/>
          </w:rPr>
          <w:fldChar w:fldCharType="separate"/>
        </w:r>
        <w:r w:rsidR="005E728D">
          <w:rPr>
            <w:noProof/>
            <w:webHidden/>
          </w:rPr>
          <w:t>9</w:t>
        </w:r>
        <w:r w:rsidR="005E728D">
          <w:rPr>
            <w:noProof/>
            <w:webHidden/>
          </w:rPr>
          <w:fldChar w:fldCharType="end"/>
        </w:r>
      </w:hyperlink>
    </w:p>
    <w:p w14:paraId="66A233B1" w14:textId="0BA3B219"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9" w:history="1">
        <w:r w:rsidR="005E728D" w:rsidRPr="00AE78A2">
          <w:rPr>
            <w:rStyle w:val="Hiperhivatkozs"/>
            <w:noProof/>
          </w:rPr>
          <w:t>1.2.2 Általános ASL</w:t>
        </w:r>
        <w:r w:rsidR="005E728D">
          <w:rPr>
            <w:noProof/>
            <w:webHidden/>
          </w:rPr>
          <w:tab/>
        </w:r>
        <w:r w:rsidR="005E728D">
          <w:rPr>
            <w:noProof/>
            <w:webHidden/>
          </w:rPr>
          <w:fldChar w:fldCharType="begin"/>
        </w:r>
        <w:r w:rsidR="005E728D">
          <w:rPr>
            <w:noProof/>
            <w:webHidden/>
          </w:rPr>
          <w:instrText xml:space="preserve"> PAGEREF _Toc149621449 \h </w:instrText>
        </w:r>
        <w:r w:rsidR="005E728D">
          <w:rPr>
            <w:noProof/>
            <w:webHidden/>
          </w:rPr>
        </w:r>
        <w:r w:rsidR="005E728D">
          <w:rPr>
            <w:noProof/>
            <w:webHidden/>
          </w:rPr>
          <w:fldChar w:fldCharType="separate"/>
        </w:r>
        <w:r w:rsidR="005E728D">
          <w:rPr>
            <w:noProof/>
            <w:webHidden/>
          </w:rPr>
          <w:t>10</w:t>
        </w:r>
        <w:r w:rsidR="005E728D">
          <w:rPr>
            <w:noProof/>
            <w:webHidden/>
          </w:rPr>
          <w:fldChar w:fldCharType="end"/>
        </w:r>
      </w:hyperlink>
    </w:p>
    <w:p w14:paraId="77A6088E" w14:textId="6EA6B4DB"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0" w:history="1">
        <w:r w:rsidR="005E728D" w:rsidRPr="00AE78A2">
          <w:rPr>
            <w:rStyle w:val="Hiperhivatkozs"/>
            <w:noProof/>
          </w:rPr>
          <w:t>1.3 A dolgozat felépítése</w:t>
        </w:r>
        <w:r w:rsidR="005E728D">
          <w:rPr>
            <w:noProof/>
            <w:webHidden/>
          </w:rPr>
          <w:tab/>
        </w:r>
        <w:r w:rsidR="005E728D">
          <w:rPr>
            <w:noProof/>
            <w:webHidden/>
          </w:rPr>
          <w:fldChar w:fldCharType="begin"/>
        </w:r>
        <w:r w:rsidR="005E728D">
          <w:rPr>
            <w:noProof/>
            <w:webHidden/>
          </w:rPr>
          <w:instrText xml:space="preserve"> PAGEREF _Toc149621450 \h </w:instrText>
        </w:r>
        <w:r w:rsidR="005E728D">
          <w:rPr>
            <w:noProof/>
            <w:webHidden/>
          </w:rPr>
        </w:r>
        <w:r w:rsidR="005E728D">
          <w:rPr>
            <w:noProof/>
            <w:webHidden/>
          </w:rPr>
          <w:fldChar w:fldCharType="separate"/>
        </w:r>
        <w:r w:rsidR="005E728D">
          <w:rPr>
            <w:noProof/>
            <w:webHidden/>
          </w:rPr>
          <w:t>11</w:t>
        </w:r>
        <w:r w:rsidR="005E728D">
          <w:rPr>
            <w:noProof/>
            <w:webHidden/>
          </w:rPr>
          <w:fldChar w:fldCharType="end"/>
        </w:r>
      </w:hyperlink>
    </w:p>
    <w:p w14:paraId="37A32812" w14:textId="537C804F"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51" w:history="1">
        <w:r w:rsidR="005E728D" w:rsidRPr="00AE78A2">
          <w:rPr>
            <w:rStyle w:val="Hiperhivatkozs"/>
            <w:noProof/>
          </w:rPr>
          <w:t>2 Kapcsolódó kutatások</w:t>
        </w:r>
        <w:r w:rsidR="005E728D">
          <w:rPr>
            <w:noProof/>
            <w:webHidden/>
          </w:rPr>
          <w:tab/>
        </w:r>
        <w:r w:rsidR="005E728D">
          <w:rPr>
            <w:noProof/>
            <w:webHidden/>
          </w:rPr>
          <w:fldChar w:fldCharType="begin"/>
        </w:r>
        <w:r w:rsidR="005E728D">
          <w:rPr>
            <w:noProof/>
            <w:webHidden/>
          </w:rPr>
          <w:instrText xml:space="preserve"> PAGEREF _Toc149621451 \h </w:instrText>
        </w:r>
        <w:r w:rsidR="005E728D">
          <w:rPr>
            <w:noProof/>
            <w:webHidden/>
          </w:rPr>
        </w:r>
        <w:r w:rsidR="005E728D">
          <w:rPr>
            <w:noProof/>
            <w:webHidden/>
          </w:rPr>
          <w:fldChar w:fldCharType="separate"/>
        </w:r>
        <w:r w:rsidR="005E728D">
          <w:rPr>
            <w:noProof/>
            <w:webHidden/>
          </w:rPr>
          <w:t>13</w:t>
        </w:r>
        <w:r w:rsidR="005E728D">
          <w:rPr>
            <w:noProof/>
            <w:webHidden/>
          </w:rPr>
          <w:fldChar w:fldCharType="end"/>
        </w:r>
      </w:hyperlink>
    </w:p>
    <w:p w14:paraId="09451761" w14:textId="1CD9868B"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2" w:history="1">
        <w:r w:rsidR="005E728D" w:rsidRPr="00AE78A2">
          <w:rPr>
            <w:rStyle w:val="Hiperhivatkozs"/>
            <w:noProof/>
          </w:rPr>
          <w:t>2.1 Hagyományos képfeldolgozáson alapuló módszerek</w:t>
        </w:r>
        <w:r w:rsidR="005E728D">
          <w:rPr>
            <w:noProof/>
            <w:webHidden/>
          </w:rPr>
          <w:tab/>
        </w:r>
        <w:r w:rsidR="005E728D">
          <w:rPr>
            <w:noProof/>
            <w:webHidden/>
          </w:rPr>
          <w:fldChar w:fldCharType="begin"/>
        </w:r>
        <w:r w:rsidR="005E728D">
          <w:rPr>
            <w:noProof/>
            <w:webHidden/>
          </w:rPr>
          <w:instrText xml:space="preserve"> PAGEREF _Toc149621452 \h </w:instrText>
        </w:r>
        <w:r w:rsidR="005E728D">
          <w:rPr>
            <w:noProof/>
            <w:webHidden/>
          </w:rPr>
        </w:r>
        <w:r w:rsidR="005E728D">
          <w:rPr>
            <w:noProof/>
            <w:webHidden/>
          </w:rPr>
          <w:fldChar w:fldCharType="separate"/>
        </w:r>
        <w:r w:rsidR="005E728D">
          <w:rPr>
            <w:noProof/>
            <w:webHidden/>
          </w:rPr>
          <w:t>13</w:t>
        </w:r>
        <w:r w:rsidR="005E728D">
          <w:rPr>
            <w:noProof/>
            <w:webHidden/>
          </w:rPr>
          <w:fldChar w:fldCharType="end"/>
        </w:r>
      </w:hyperlink>
    </w:p>
    <w:p w14:paraId="3A9E99BD" w14:textId="3A278DE9"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3" w:history="1">
        <w:r w:rsidR="005E728D" w:rsidRPr="00AE78A2">
          <w:rPr>
            <w:rStyle w:val="Hiperhivatkozs"/>
            <w:noProof/>
          </w:rPr>
          <w:t>2.1.1 Jelnyelv automatikus fordítása többfolyamos 3D CNN-nel és mesterséges mélységtérképek generálása</w:t>
        </w:r>
        <w:r w:rsidR="005E728D">
          <w:rPr>
            <w:noProof/>
            <w:webHidden/>
          </w:rPr>
          <w:tab/>
        </w:r>
        <w:r w:rsidR="005E728D">
          <w:rPr>
            <w:noProof/>
            <w:webHidden/>
          </w:rPr>
          <w:fldChar w:fldCharType="begin"/>
        </w:r>
        <w:r w:rsidR="005E728D">
          <w:rPr>
            <w:noProof/>
            <w:webHidden/>
          </w:rPr>
          <w:instrText xml:space="preserve"> PAGEREF _Toc149621453 \h </w:instrText>
        </w:r>
        <w:r w:rsidR="005E728D">
          <w:rPr>
            <w:noProof/>
            <w:webHidden/>
          </w:rPr>
        </w:r>
        <w:r w:rsidR="005E728D">
          <w:rPr>
            <w:noProof/>
            <w:webHidden/>
          </w:rPr>
          <w:fldChar w:fldCharType="separate"/>
        </w:r>
        <w:r w:rsidR="005E728D">
          <w:rPr>
            <w:noProof/>
            <w:webHidden/>
          </w:rPr>
          <w:t>13</w:t>
        </w:r>
        <w:r w:rsidR="005E728D">
          <w:rPr>
            <w:noProof/>
            <w:webHidden/>
          </w:rPr>
          <w:fldChar w:fldCharType="end"/>
        </w:r>
      </w:hyperlink>
    </w:p>
    <w:p w14:paraId="717CB5A8" w14:textId="1D62DBC4"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4" w:history="1">
        <w:r w:rsidR="005E728D" w:rsidRPr="00AE78A2">
          <w:rPr>
            <w:rStyle w:val="Hiperhivatkozs"/>
            <w:noProof/>
          </w:rPr>
          <w:t>2.2 Segédeszközt használó megoldások</w:t>
        </w:r>
        <w:r w:rsidR="005E728D">
          <w:rPr>
            <w:noProof/>
            <w:webHidden/>
          </w:rPr>
          <w:tab/>
        </w:r>
        <w:r w:rsidR="005E728D">
          <w:rPr>
            <w:noProof/>
            <w:webHidden/>
          </w:rPr>
          <w:fldChar w:fldCharType="begin"/>
        </w:r>
        <w:r w:rsidR="005E728D">
          <w:rPr>
            <w:noProof/>
            <w:webHidden/>
          </w:rPr>
          <w:instrText xml:space="preserve"> PAGEREF _Toc149621454 \h </w:instrText>
        </w:r>
        <w:r w:rsidR="005E728D">
          <w:rPr>
            <w:noProof/>
            <w:webHidden/>
          </w:rPr>
        </w:r>
        <w:r w:rsidR="005E728D">
          <w:rPr>
            <w:noProof/>
            <w:webHidden/>
          </w:rPr>
          <w:fldChar w:fldCharType="separate"/>
        </w:r>
        <w:r w:rsidR="005E728D">
          <w:rPr>
            <w:noProof/>
            <w:webHidden/>
          </w:rPr>
          <w:t>14</w:t>
        </w:r>
        <w:r w:rsidR="005E728D">
          <w:rPr>
            <w:noProof/>
            <w:webHidden/>
          </w:rPr>
          <w:fldChar w:fldCharType="end"/>
        </w:r>
      </w:hyperlink>
    </w:p>
    <w:p w14:paraId="5851F19B" w14:textId="276C4E2D"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5" w:history="1">
        <w:r w:rsidR="005E728D" w:rsidRPr="00AE78A2">
          <w:rPr>
            <w:rStyle w:val="Hiperhivatkozs"/>
            <w:noProof/>
          </w:rPr>
          <w:t>2.2.1 Kesztyűt használó kutatások</w:t>
        </w:r>
        <w:r w:rsidR="005E728D">
          <w:rPr>
            <w:noProof/>
            <w:webHidden/>
          </w:rPr>
          <w:tab/>
        </w:r>
        <w:r w:rsidR="005E728D">
          <w:rPr>
            <w:noProof/>
            <w:webHidden/>
          </w:rPr>
          <w:fldChar w:fldCharType="begin"/>
        </w:r>
        <w:r w:rsidR="005E728D">
          <w:rPr>
            <w:noProof/>
            <w:webHidden/>
          </w:rPr>
          <w:instrText xml:space="preserve"> PAGEREF _Toc149621455 \h </w:instrText>
        </w:r>
        <w:r w:rsidR="005E728D">
          <w:rPr>
            <w:noProof/>
            <w:webHidden/>
          </w:rPr>
        </w:r>
        <w:r w:rsidR="005E728D">
          <w:rPr>
            <w:noProof/>
            <w:webHidden/>
          </w:rPr>
          <w:fldChar w:fldCharType="separate"/>
        </w:r>
        <w:r w:rsidR="005E728D">
          <w:rPr>
            <w:noProof/>
            <w:webHidden/>
          </w:rPr>
          <w:t>15</w:t>
        </w:r>
        <w:r w:rsidR="005E728D">
          <w:rPr>
            <w:noProof/>
            <w:webHidden/>
          </w:rPr>
          <w:fldChar w:fldCharType="end"/>
        </w:r>
      </w:hyperlink>
    </w:p>
    <w:p w14:paraId="5AAE9FA6" w14:textId="6F001B61"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6" w:history="1">
        <w:r w:rsidR="005E728D" w:rsidRPr="00AE78A2">
          <w:rPr>
            <w:rStyle w:val="Hiperhivatkozs"/>
            <w:noProof/>
          </w:rPr>
          <w:t>2.2.2 SignRing: Amerikai jelnyelv-felismerés IMU szenzorral ellátott gyűrűkkel</w:t>
        </w:r>
        <w:r w:rsidR="005E728D">
          <w:rPr>
            <w:noProof/>
            <w:webHidden/>
          </w:rPr>
          <w:tab/>
        </w:r>
        <w:r w:rsidR="005E728D">
          <w:rPr>
            <w:noProof/>
            <w:webHidden/>
          </w:rPr>
          <w:fldChar w:fldCharType="begin"/>
        </w:r>
        <w:r w:rsidR="005E728D">
          <w:rPr>
            <w:noProof/>
            <w:webHidden/>
          </w:rPr>
          <w:instrText xml:space="preserve"> PAGEREF _Toc149621456 \h </w:instrText>
        </w:r>
        <w:r w:rsidR="005E728D">
          <w:rPr>
            <w:noProof/>
            <w:webHidden/>
          </w:rPr>
        </w:r>
        <w:r w:rsidR="005E728D">
          <w:rPr>
            <w:noProof/>
            <w:webHidden/>
          </w:rPr>
          <w:fldChar w:fldCharType="separate"/>
        </w:r>
        <w:r w:rsidR="005E728D">
          <w:rPr>
            <w:noProof/>
            <w:webHidden/>
          </w:rPr>
          <w:t>16</w:t>
        </w:r>
        <w:r w:rsidR="005E728D">
          <w:rPr>
            <w:noProof/>
            <w:webHidden/>
          </w:rPr>
          <w:fldChar w:fldCharType="end"/>
        </w:r>
      </w:hyperlink>
    </w:p>
    <w:p w14:paraId="782F830F" w14:textId="7587F6C9"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7" w:history="1">
        <w:r w:rsidR="005E728D" w:rsidRPr="00AE78A2">
          <w:rPr>
            <w:rStyle w:val="Hiperhivatkozs"/>
            <w:noProof/>
          </w:rPr>
          <w:t>2.3 A dolgozat célja</w:t>
        </w:r>
        <w:r w:rsidR="005E728D">
          <w:rPr>
            <w:noProof/>
            <w:webHidden/>
          </w:rPr>
          <w:tab/>
        </w:r>
        <w:r w:rsidR="005E728D">
          <w:rPr>
            <w:noProof/>
            <w:webHidden/>
          </w:rPr>
          <w:fldChar w:fldCharType="begin"/>
        </w:r>
        <w:r w:rsidR="005E728D">
          <w:rPr>
            <w:noProof/>
            <w:webHidden/>
          </w:rPr>
          <w:instrText xml:space="preserve"> PAGEREF _Toc149621457 \h </w:instrText>
        </w:r>
        <w:r w:rsidR="005E728D">
          <w:rPr>
            <w:noProof/>
            <w:webHidden/>
          </w:rPr>
        </w:r>
        <w:r w:rsidR="005E728D">
          <w:rPr>
            <w:noProof/>
            <w:webHidden/>
          </w:rPr>
          <w:fldChar w:fldCharType="separate"/>
        </w:r>
        <w:r w:rsidR="005E728D">
          <w:rPr>
            <w:noProof/>
            <w:webHidden/>
          </w:rPr>
          <w:t>16</w:t>
        </w:r>
        <w:r w:rsidR="005E728D">
          <w:rPr>
            <w:noProof/>
            <w:webHidden/>
          </w:rPr>
          <w:fldChar w:fldCharType="end"/>
        </w:r>
      </w:hyperlink>
    </w:p>
    <w:p w14:paraId="51C3DBE5" w14:textId="1BBF737D"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58" w:history="1">
        <w:r w:rsidR="005E728D" w:rsidRPr="00AE78A2">
          <w:rPr>
            <w:rStyle w:val="Hiperhivatkozs"/>
            <w:noProof/>
          </w:rPr>
          <w:t>3 Megközelítés</w:t>
        </w:r>
        <w:r w:rsidR="005E728D">
          <w:rPr>
            <w:noProof/>
            <w:webHidden/>
          </w:rPr>
          <w:tab/>
        </w:r>
        <w:r w:rsidR="005E728D">
          <w:rPr>
            <w:noProof/>
            <w:webHidden/>
          </w:rPr>
          <w:fldChar w:fldCharType="begin"/>
        </w:r>
        <w:r w:rsidR="005E728D">
          <w:rPr>
            <w:noProof/>
            <w:webHidden/>
          </w:rPr>
          <w:instrText xml:space="preserve"> PAGEREF _Toc149621458 \h </w:instrText>
        </w:r>
        <w:r w:rsidR="005E728D">
          <w:rPr>
            <w:noProof/>
            <w:webHidden/>
          </w:rPr>
        </w:r>
        <w:r w:rsidR="005E728D">
          <w:rPr>
            <w:noProof/>
            <w:webHidden/>
          </w:rPr>
          <w:fldChar w:fldCharType="separate"/>
        </w:r>
        <w:r w:rsidR="005E728D">
          <w:rPr>
            <w:noProof/>
            <w:webHidden/>
          </w:rPr>
          <w:t>17</w:t>
        </w:r>
        <w:r w:rsidR="005E728D">
          <w:rPr>
            <w:noProof/>
            <w:webHidden/>
          </w:rPr>
          <w:fldChar w:fldCharType="end"/>
        </w:r>
      </w:hyperlink>
    </w:p>
    <w:p w14:paraId="61D7CD5C" w14:textId="07BF9E28"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9" w:history="1">
        <w:r w:rsidR="005E728D" w:rsidRPr="00AE78A2">
          <w:rPr>
            <w:rStyle w:val="Hiperhivatkozs"/>
            <w:noProof/>
          </w:rPr>
          <w:t>3.1 Póz felismerés</w:t>
        </w:r>
        <w:r w:rsidR="005E728D">
          <w:rPr>
            <w:noProof/>
            <w:webHidden/>
          </w:rPr>
          <w:tab/>
        </w:r>
        <w:r w:rsidR="005E728D">
          <w:rPr>
            <w:noProof/>
            <w:webHidden/>
          </w:rPr>
          <w:fldChar w:fldCharType="begin"/>
        </w:r>
        <w:r w:rsidR="005E728D">
          <w:rPr>
            <w:noProof/>
            <w:webHidden/>
          </w:rPr>
          <w:instrText xml:space="preserve"> PAGEREF _Toc149621459 \h </w:instrText>
        </w:r>
        <w:r w:rsidR="005E728D">
          <w:rPr>
            <w:noProof/>
            <w:webHidden/>
          </w:rPr>
        </w:r>
        <w:r w:rsidR="005E728D">
          <w:rPr>
            <w:noProof/>
            <w:webHidden/>
          </w:rPr>
          <w:fldChar w:fldCharType="separate"/>
        </w:r>
        <w:r w:rsidR="005E728D">
          <w:rPr>
            <w:noProof/>
            <w:webHidden/>
          </w:rPr>
          <w:t>17</w:t>
        </w:r>
        <w:r w:rsidR="005E728D">
          <w:rPr>
            <w:noProof/>
            <w:webHidden/>
          </w:rPr>
          <w:fldChar w:fldCharType="end"/>
        </w:r>
      </w:hyperlink>
    </w:p>
    <w:p w14:paraId="2EEE3537" w14:textId="35199AA2"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0" w:history="1">
        <w:r w:rsidR="005E728D" w:rsidRPr="00AE78A2">
          <w:rPr>
            <w:rStyle w:val="Hiperhivatkozs"/>
            <w:noProof/>
          </w:rPr>
          <w:t>3.1.1 Open pose</w:t>
        </w:r>
        <w:r w:rsidR="005E728D">
          <w:rPr>
            <w:noProof/>
            <w:webHidden/>
          </w:rPr>
          <w:tab/>
        </w:r>
        <w:r w:rsidR="005E728D">
          <w:rPr>
            <w:noProof/>
            <w:webHidden/>
          </w:rPr>
          <w:fldChar w:fldCharType="begin"/>
        </w:r>
        <w:r w:rsidR="005E728D">
          <w:rPr>
            <w:noProof/>
            <w:webHidden/>
          </w:rPr>
          <w:instrText xml:space="preserve"> PAGEREF _Toc149621460 \h </w:instrText>
        </w:r>
        <w:r w:rsidR="005E728D">
          <w:rPr>
            <w:noProof/>
            <w:webHidden/>
          </w:rPr>
        </w:r>
        <w:r w:rsidR="005E728D">
          <w:rPr>
            <w:noProof/>
            <w:webHidden/>
          </w:rPr>
          <w:fldChar w:fldCharType="separate"/>
        </w:r>
        <w:r w:rsidR="005E728D">
          <w:rPr>
            <w:noProof/>
            <w:webHidden/>
          </w:rPr>
          <w:t>18</w:t>
        </w:r>
        <w:r w:rsidR="005E728D">
          <w:rPr>
            <w:noProof/>
            <w:webHidden/>
          </w:rPr>
          <w:fldChar w:fldCharType="end"/>
        </w:r>
      </w:hyperlink>
    </w:p>
    <w:p w14:paraId="037C3CF3" w14:textId="4D61843F"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1" w:history="1">
        <w:r w:rsidR="005E728D" w:rsidRPr="00AE78A2">
          <w:rPr>
            <w:rStyle w:val="Hiperhivatkozs"/>
            <w:noProof/>
          </w:rPr>
          <w:t xml:space="preserve">3.1.2 </w:t>
        </w:r>
        <w:r w:rsidR="00E743F9">
          <w:rPr>
            <w:rStyle w:val="Hiperhivatkozs"/>
            <w:noProof/>
          </w:rPr>
          <w:t>MediaPipe</w:t>
        </w:r>
        <w:r w:rsidR="005E728D" w:rsidRPr="00AE78A2">
          <w:rPr>
            <w:rStyle w:val="Hiperhivatkozs"/>
            <w:noProof/>
          </w:rPr>
          <w:t xml:space="preserve"> </w:t>
        </w:r>
        <w:r w:rsidR="00E743F9">
          <w:rPr>
            <w:rStyle w:val="Hiperhivatkozs"/>
            <w:noProof/>
          </w:rPr>
          <w:t>Holistic</w:t>
        </w:r>
        <w:r w:rsidR="005E728D" w:rsidRPr="00AE78A2">
          <w:rPr>
            <w:rStyle w:val="Hiperhivatkozs"/>
            <w:noProof/>
          </w:rPr>
          <w:t xml:space="preserve"> és </w:t>
        </w:r>
        <w:r w:rsidR="00E743F9">
          <w:rPr>
            <w:rStyle w:val="Hiperhivatkozs"/>
            <w:noProof/>
          </w:rPr>
          <w:t>Hands</w:t>
        </w:r>
        <w:r w:rsidR="005E728D">
          <w:rPr>
            <w:noProof/>
            <w:webHidden/>
          </w:rPr>
          <w:tab/>
        </w:r>
        <w:r w:rsidR="005E728D">
          <w:rPr>
            <w:noProof/>
            <w:webHidden/>
          </w:rPr>
          <w:fldChar w:fldCharType="begin"/>
        </w:r>
        <w:r w:rsidR="005E728D">
          <w:rPr>
            <w:noProof/>
            <w:webHidden/>
          </w:rPr>
          <w:instrText xml:space="preserve"> PAGEREF _Toc149621461 \h </w:instrText>
        </w:r>
        <w:r w:rsidR="005E728D">
          <w:rPr>
            <w:noProof/>
            <w:webHidden/>
          </w:rPr>
        </w:r>
        <w:r w:rsidR="005E728D">
          <w:rPr>
            <w:noProof/>
            <w:webHidden/>
          </w:rPr>
          <w:fldChar w:fldCharType="separate"/>
        </w:r>
        <w:r w:rsidR="005E728D">
          <w:rPr>
            <w:noProof/>
            <w:webHidden/>
          </w:rPr>
          <w:t>19</w:t>
        </w:r>
        <w:r w:rsidR="005E728D">
          <w:rPr>
            <w:noProof/>
            <w:webHidden/>
          </w:rPr>
          <w:fldChar w:fldCharType="end"/>
        </w:r>
      </w:hyperlink>
    </w:p>
    <w:p w14:paraId="503AF212" w14:textId="295B6D82"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62" w:history="1">
        <w:r w:rsidR="005E728D" w:rsidRPr="00AE78A2">
          <w:rPr>
            <w:rStyle w:val="Hiperhivatkozs"/>
            <w:noProof/>
          </w:rPr>
          <w:t>4 Statikus ujjbetűzés</w:t>
        </w:r>
        <w:r w:rsidR="005E728D">
          <w:rPr>
            <w:noProof/>
            <w:webHidden/>
          </w:rPr>
          <w:tab/>
        </w:r>
        <w:r w:rsidR="005E728D">
          <w:rPr>
            <w:noProof/>
            <w:webHidden/>
          </w:rPr>
          <w:fldChar w:fldCharType="begin"/>
        </w:r>
        <w:r w:rsidR="005E728D">
          <w:rPr>
            <w:noProof/>
            <w:webHidden/>
          </w:rPr>
          <w:instrText xml:space="preserve"> PAGEREF _Toc149621462 \h </w:instrText>
        </w:r>
        <w:r w:rsidR="005E728D">
          <w:rPr>
            <w:noProof/>
            <w:webHidden/>
          </w:rPr>
        </w:r>
        <w:r w:rsidR="005E728D">
          <w:rPr>
            <w:noProof/>
            <w:webHidden/>
          </w:rPr>
          <w:fldChar w:fldCharType="separate"/>
        </w:r>
        <w:r w:rsidR="005E728D">
          <w:rPr>
            <w:noProof/>
            <w:webHidden/>
          </w:rPr>
          <w:t>21</w:t>
        </w:r>
        <w:r w:rsidR="005E728D">
          <w:rPr>
            <w:noProof/>
            <w:webHidden/>
          </w:rPr>
          <w:fldChar w:fldCharType="end"/>
        </w:r>
      </w:hyperlink>
    </w:p>
    <w:p w14:paraId="0065746F" w14:textId="2BB67D1C"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3" w:history="1">
        <w:r w:rsidR="005E728D" w:rsidRPr="00AE78A2">
          <w:rPr>
            <w:rStyle w:val="Hiperhivatkozs"/>
            <w:noProof/>
          </w:rPr>
          <w:t>4.1 Adathalmaz</w:t>
        </w:r>
        <w:r w:rsidR="005E728D">
          <w:rPr>
            <w:noProof/>
            <w:webHidden/>
          </w:rPr>
          <w:tab/>
        </w:r>
        <w:r w:rsidR="005E728D">
          <w:rPr>
            <w:noProof/>
            <w:webHidden/>
          </w:rPr>
          <w:fldChar w:fldCharType="begin"/>
        </w:r>
        <w:r w:rsidR="005E728D">
          <w:rPr>
            <w:noProof/>
            <w:webHidden/>
          </w:rPr>
          <w:instrText xml:space="preserve"> PAGEREF _Toc149621463 \h </w:instrText>
        </w:r>
        <w:r w:rsidR="005E728D">
          <w:rPr>
            <w:noProof/>
            <w:webHidden/>
          </w:rPr>
        </w:r>
        <w:r w:rsidR="005E728D">
          <w:rPr>
            <w:noProof/>
            <w:webHidden/>
          </w:rPr>
          <w:fldChar w:fldCharType="separate"/>
        </w:r>
        <w:r w:rsidR="005E728D">
          <w:rPr>
            <w:noProof/>
            <w:webHidden/>
          </w:rPr>
          <w:t>21</w:t>
        </w:r>
        <w:r w:rsidR="005E728D">
          <w:rPr>
            <w:noProof/>
            <w:webHidden/>
          </w:rPr>
          <w:fldChar w:fldCharType="end"/>
        </w:r>
      </w:hyperlink>
    </w:p>
    <w:p w14:paraId="4F307C46" w14:textId="6413A5A0"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4" w:history="1">
        <w:r w:rsidR="005E728D" w:rsidRPr="00AE78A2">
          <w:rPr>
            <w:rStyle w:val="Hiperhivatkozs"/>
            <w:noProof/>
          </w:rPr>
          <w:t>4.1.1 Interpolációs algoritmusok</w:t>
        </w:r>
        <w:r w:rsidR="005E728D">
          <w:rPr>
            <w:noProof/>
            <w:webHidden/>
          </w:rPr>
          <w:tab/>
        </w:r>
        <w:r w:rsidR="005E728D">
          <w:rPr>
            <w:noProof/>
            <w:webHidden/>
          </w:rPr>
          <w:fldChar w:fldCharType="begin"/>
        </w:r>
        <w:r w:rsidR="005E728D">
          <w:rPr>
            <w:noProof/>
            <w:webHidden/>
          </w:rPr>
          <w:instrText xml:space="preserve"> PAGEREF _Toc149621464 \h </w:instrText>
        </w:r>
        <w:r w:rsidR="005E728D">
          <w:rPr>
            <w:noProof/>
            <w:webHidden/>
          </w:rPr>
        </w:r>
        <w:r w:rsidR="005E728D">
          <w:rPr>
            <w:noProof/>
            <w:webHidden/>
          </w:rPr>
          <w:fldChar w:fldCharType="separate"/>
        </w:r>
        <w:r w:rsidR="005E728D">
          <w:rPr>
            <w:noProof/>
            <w:webHidden/>
          </w:rPr>
          <w:t>22</w:t>
        </w:r>
        <w:r w:rsidR="005E728D">
          <w:rPr>
            <w:noProof/>
            <w:webHidden/>
          </w:rPr>
          <w:fldChar w:fldCharType="end"/>
        </w:r>
      </w:hyperlink>
    </w:p>
    <w:p w14:paraId="121C5AE2" w14:textId="3A55D4CB"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5" w:history="1">
        <w:r w:rsidR="005E728D" w:rsidRPr="00AE78A2">
          <w:rPr>
            <w:rStyle w:val="Hiperhivatkozs"/>
            <w:noProof/>
          </w:rPr>
          <w:t>4.1.2 Fekete fehér képek színezése mély tanuláson alapuló modellekkel</w:t>
        </w:r>
        <w:r w:rsidR="005E728D">
          <w:rPr>
            <w:noProof/>
            <w:webHidden/>
          </w:rPr>
          <w:tab/>
        </w:r>
        <w:r w:rsidR="005E728D">
          <w:rPr>
            <w:noProof/>
            <w:webHidden/>
          </w:rPr>
          <w:fldChar w:fldCharType="begin"/>
        </w:r>
        <w:r w:rsidR="005E728D">
          <w:rPr>
            <w:noProof/>
            <w:webHidden/>
          </w:rPr>
          <w:instrText xml:space="preserve"> PAGEREF _Toc149621465 \h </w:instrText>
        </w:r>
        <w:r w:rsidR="005E728D">
          <w:rPr>
            <w:noProof/>
            <w:webHidden/>
          </w:rPr>
        </w:r>
        <w:r w:rsidR="005E728D">
          <w:rPr>
            <w:noProof/>
            <w:webHidden/>
          </w:rPr>
          <w:fldChar w:fldCharType="separate"/>
        </w:r>
        <w:r w:rsidR="005E728D">
          <w:rPr>
            <w:noProof/>
            <w:webHidden/>
          </w:rPr>
          <w:t>25</w:t>
        </w:r>
        <w:r w:rsidR="005E728D">
          <w:rPr>
            <w:noProof/>
            <w:webHidden/>
          </w:rPr>
          <w:fldChar w:fldCharType="end"/>
        </w:r>
      </w:hyperlink>
    </w:p>
    <w:p w14:paraId="64D73C9B" w14:textId="3C625784"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6" w:history="1">
        <w:r w:rsidR="005E728D" w:rsidRPr="00AE78A2">
          <w:rPr>
            <w:rStyle w:val="Hiperhivatkozs"/>
            <w:noProof/>
          </w:rPr>
          <w:t>4.1.3 Minőség javító algoritmusok összehasonlítása</w:t>
        </w:r>
        <w:r w:rsidR="005E728D">
          <w:rPr>
            <w:noProof/>
            <w:webHidden/>
          </w:rPr>
          <w:tab/>
        </w:r>
        <w:r w:rsidR="005E728D">
          <w:rPr>
            <w:noProof/>
            <w:webHidden/>
          </w:rPr>
          <w:fldChar w:fldCharType="begin"/>
        </w:r>
        <w:r w:rsidR="005E728D">
          <w:rPr>
            <w:noProof/>
            <w:webHidden/>
          </w:rPr>
          <w:instrText xml:space="preserve"> PAGEREF _Toc149621466 \h </w:instrText>
        </w:r>
        <w:r w:rsidR="005E728D">
          <w:rPr>
            <w:noProof/>
            <w:webHidden/>
          </w:rPr>
        </w:r>
        <w:r w:rsidR="005E728D">
          <w:rPr>
            <w:noProof/>
            <w:webHidden/>
          </w:rPr>
          <w:fldChar w:fldCharType="separate"/>
        </w:r>
        <w:r w:rsidR="005E728D">
          <w:rPr>
            <w:noProof/>
            <w:webHidden/>
          </w:rPr>
          <w:t>26</w:t>
        </w:r>
        <w:r w:rsidR="005E728D">
          <w:rPr>
            <w:noProof/>
            <w:webHidden/>
          </w:rPr>
          <w:fldChar w:fldCharType="end"/>
        </w:r>
      </w:hyperlink>
    </w:p>
    <w:p w14:paraId="303D0277" w14:textId="3036F796"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7" w:history="1">
        <w:r w:rsidR="005E728D" w:rsidRPr="00AE78A2">
          <w:rPr>
            <w:rStyle w:val="Hiperhivatkozs"/>
            <w:noProof/>
          </w:rPr>
          <w:t>4.1.4 Saját ASL adathalmaz</w:t>
        </w:r>
        <w:r w:rsidR="005E728D">
          <w:rPr>
            <w:noProof/>
            <w:webHidden/>
          </w:rPr>
          <w:tab/>
        </w:r>
        <w:r w:rsidR="005E728D">
          <w:rPr>
            <w:noProof/>
            <w:webHidden/>
          </w:rPr>
          <w:fldChar w:fldCharType="begin"/>
        </w:r>
        <w:r w:rsidR="005E728D">
          <w:rPr>
            <w:noProof/>
            <w:webHidden/>
          </w:rPr>
          <w:instrText xml:space="preserve"> PAGEREF _Toc149621467 \h </w:instrText>
        </w:r>
        <w:r w:rsidR="005E728D">
          <w:rPr>
            <w:noProof/>
            <w:webHidden/>
          </w:rPr>
        </w:r>
        <w:r w:rsidR="005E728D">
          <w:rPr>
            <w:noProof/>
            <w:webHidden/>
          </w:rPr>
          <w:fldChar w:fldCharType="separate"/>
        </w:r>
        <w:r w:rsidR="005E728D">
          <w:rPr>
            <w:noProof/>
            <w:webHidden/>
          </w:rPr>
          <w:t>28</w:t>
        </w:r>
        <w:r w:rsidR="005E728D">
          <w:rPr>
            <w:noProof/>
            <w:webHidden/>
          </w:rPr>
          <w:fldChar w:fldCharType="end"/>
        </w:r>
      </w:hyperlink>
    </w:p>
    <w:p w14:paraId="2F94683F" w14:textId="67531431"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8" w:history="1">
        <w:r w:rsidR="005E728D" w:rsidRPr="00AE78A2">
          <w:rPr>
            <w:rStyle w:val="Hiperhivatkozs"/>
            <w:noProof/>
          </w:rPr>
          <w:t>4.2 Előfeldolgozás</w:t>
        </w:r>
        <w:r w:rsidR="005E728D">
          <w:rPr>
            <w:noProof/>
            <w:webHidden/>
          </w:rPr>
          <w:tab/>
        </w:r>
        <w:r w:rsidR="005E728D">
          <w:rPr>
            <w:noProof/>
            <w:webHidden/>
          </w:rPr>
          <w:fldChar w:fldCharType="begin"/>
        </w:r>
        <w:r w:rsidR="005E728D">
          <w:rPr>
            <w:noProof/>
            <w:webHidden/>
          </w:rPr>
          <w:instrText xml:space="preserve"> PAGEREF _Toc149621468 \h </w:instrText>
        </w:r>
        <w:r w:rsidR="005E728D">
          <w:rPr>
            <w:noProof/>
            <w:webHidden/>
          </w:rPr>
        </w:r>
        <w:r w:rsidR="005E728D">
          <w:rPr>
            <w:noProof/>
            <w:webHidden/>
          </w:rPr>
          <w:fldChar w:fldCharType="separate"/>
        </w:r>
        <w:r w:rsidR="005E728D">
          <w:rPr>
            <w:noProof/>
            <w:webHidden/>
          </w:rPr>
          <w:t>29</w:t>
        </w:r>
        <w:r w:rsidR="005E728D">
          <w:rPr>
            <w:noProof/>
            <w:webHidden/>
          </w:rPr>
          <w:fldChar w:fldCharType="end"/>
        </w:r>
      </w:hyperlink>
    </w:p>
    <w:p w14:paraId="6B700AA2" w14:textId="3FC9B0A7"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9" w:history="1">
        <w:r w:rsidR="005E728D" w:rsidRPr="00AE78A2">
          <w:rPr>
            <w:rStyle w:val="Hiperhivatkozs"/>
            <w:noProof/>
          </w:rPr>
          <w:t>4.3 Modellek</w:t>
        </w:r>
        <w:r w:rsidR="005E728D">
          <w:rPr>
            <w:noProof/>
            <w:webHidden/>
          </w:rPr>
          <w:tab/>
        </w:r>
        <w:r w:rsidR="005E728D">
          <w:rPr>
            <w:noProof/>
            <w:webHidden/>
          </w:rPr>
          <w:fldChar w:fldCharType="begin"/>
        </w:r>
        <w:r w:rsidR="005E728D">
          <w:rPr>
            <w:noProof/>
            <w:webHidden/>
          </w:rPr>
          <w:instrText xml:space="preserve"> PAGEREF _Toc149621469 \h </w:instrText>
        </w:r>
        <w:r w:rsidR="005E728D">
          <w:rPr>
            <w:noProof/>
            <w:webHidden/>
          </w:rPr>
        </w:r>
        <w:r w:rsidR="005E728D">
          <w:rPr>
            <w:noProof/>
            <w:webHidden/>
          </w:rPr>
          <w:fldChar w:fldCharType="separate"/>
        </w:r>
        <w:r w:rsidR="005E728D">
          <w:rPr>
            <w:noProof/>
            <w:webHidden/>
          </w:rPr>
          <w:t>31</w:t>
        </w:r>
        <w:r w:rsidR="005E728D">
          <w:rPr>
            <w:noProof/>
            <w:webHidden/>
          </w:rPr>
          <w:fldChar w:fldCharType="end"/>
        </w:r>
      </w:hyperlink>
    </w:p>
    <w:p w14:paraId="4454C936" w14:textId="1C9EF155"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0" w:history="1">
        <w:r w:rsidR="005E728D" w:rsidRPr="00AE78A2">
          <w:rPr>
            <w:rStyle w:val="Hiperhivatkozs"/>
            <w:noProof/>
          </w:rPr>
          <w:t>4.4 Kiegészítő algoritmusok</w:t>
        </w:r>
        <w:r w:rsidR="005E728D">
          <w:rPr>
            <w:noProof/>
            <w:webHidden/>
          </w:rPr>
          <w:tab/>
        </w:r>
        <w:r w:rsidR="005E728D">
          <w:rPr>
            <w:noProof/>
            <w:webHidden/>
          </w:rPr>
          <w:fldChar w:fldCharType="begin"/>
        </w:r>
        <w:r w:rsidR="005E728D">
          <w:rPr>
            <w:noProof/>
            <w:webHidden/>
          </w:rPr>
          <w:instrText xml:space="preserve"> PAGEREF _Toc149621470 \h </w:instrText>
        </w:r>
        <w:r w:rsidR="005E728D">
          <w:rPr>
            <w:noProof/>
            <w:webHidden/>
          </w:rPr>
        </w:r>
        <w:r w:rsidR="005E728D">
          <w:rPr>
            <w:noProof/>
            <w:webHidden/>
          </w:rPr>
          <w:fldChar w:fldCharType="separate"/>
        </w:r>
        <w:r w:rsidR="005E728D">
          <w:rPr>
            <w:noProof/>
            <w:webHidden/>
          </w:rPr>
          <w:t>34</w:t>
        </w:r>
        <w:r w:rsidR="005E728D">
          <w:rPr>
            <w:noProof/>
            <w:webHidden/>
          </w:rPr>
          <w:fldChar w:fldCharType="end"/>
        </w:r>
      </w:hyperlink>
    </w:p>
    <w:p w14:paraId="03B7E6E0" w14:textId="1667A13F"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1" w:history="1">
        <w:r w:rsidR="005E728D" w:rsidRPr="00AE78A2">
          <w:rPr>
            <w:rStyle w:val="Hiperhivatkozs"/>
            <w:noProof/>
          </w:rPr>
          <w:t>4.4.1 Kimenet korrigálása valószínűségi alapon</w:t>
        </w:r>
        <w:r w:rsidR="005E728D">
          <w:rPr>
            <w:noProof/>
            <w:webHidden/>
          </w:rPr>
          <w:tab/>
        </w:r>
        <w:r w:rsidR="005E728D">
          <w:rPr>
            <w:noProof/>
            <w:webHidden/>
          </w:rPr>
          <w:fldChar w:fldCharType="begin"/>
        </w:r>
        <w:r w:rsidR="005E728D">
          <w:rPr>
            <w:noProof/>
            <w:webHidden/>
          </w:rPr>
          <w:instrText xml:space="preserve"> PAGEREF _Toc149621471 \h </w:instrText>
        </w:r>
        <w:r w:rsidR="005E728D">
          <w:rPr>
            <w:noProof/>
            <w:webHidden/>
          </w:rPr>
        </w:r>
        <w:r w:rsidR="005E728D">
          <w:rPr>
            <w:noProof/>
            <w:webHidden/>
          </w:rPr>
          <w:fldChar w:fldCharType="separate"/>
        </w:r>
        <w:r w:rsidR="005E728D">
          <w:rPr>
            <w:noProof/>
            <w:webHidden/>
          </w:rPr>
          <w:t>34</w:t>
        </w:r>
        <w:r w:rsidR="005E728D">
          <w:rPr>
            <w:noProof/>
            <w:webHidden/>
          </w:rPr>
          <w:fldChar w:fldCharType="end"/>
        </w:r>
      </w:hyperlink>
    </w:p>
    <w:p w14:paraId="4120D313" w14:textId="2CFE4F64"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2" w:history="1">
        <w:r w:rsidR="005E728D" w:rsidRPr="00AE78A2">
          <w:rPr>
            <w:rStyle w:val="Hiperhivatkozs"/>
            <w:noProof/>
          </w:rPr>
          <w:t>4.4.2 Nem szándékos mozgások elkülönítése</w:t>
        </w:r>
        <w:r w:rsidR="005E728D">
          <w:rPr>
            <w:noProof/>
            <w:webHidden/>
          </w:rPr>
          <w:tab/>
        </w:r>
        <w:r w:rsidR="005E728D">
          <w:rPr>
            <w:noProof/>
            <w:webHidden/>
          </w:rPr>
          <w:fldChar w:fldCharType="begin"/>
        </w:r>
        <w:r w:rsidR="005E728D">
          <w:rPr>
            <w:noProof/>
            <w:webHidden/>
          </w:rPr>
          <w:instrText xml:space="preserve"> PAGEREF _Toc149621472 \h </w:instrText>
        </w:r>
        <w:r w:rsidR="005E728D">
          <w:rPr>
            <w:noProof/>
            <w:webHidden/>
          </w:rPr>
        </w:r>
        <w:r w:rsidR="005E728D">
          <w:rPr>
            <w:noProof/>
            <w:webHidden/>
          </w:rPr>
          <w:fldChar w:fldCharType="separate"/>
        </w:r>
        <w:r w:rsidR="005E728D">
          <w:rPr>
            <w:noProof/>
            <w:webHidden/>
          </w:rPr>
          <w:t>35</w:t>
        </w:r>
        <w:r w:rsidR="005E728D">
          <w:rPr>
            <w:noProof/>
            <w:webHidden/>
          </w:rPr>
          <w:fldChar w:fldCharType="end"/>
        </w:r>
      </w:hyperlink>
    </w:p>
    <w:p w14:paraId="234E667B" w14:textId="77278EFF"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3" w:history="1">
        <w:r w:rsidR="005E728D" w:rsidRPr="00AE78A2">
          <w:rPr>
            <w:rStyle w:val="Hiperhivatkozs"/>
            <w:noProof/>
          </w:rPr>
          <w:t>4.4.3 Hibák korrekciója nagy nyelvi modellekkel</w:t>
        </w:r>
        <w:r w:rsidR="005E728D">
          <w:rPr>
            <w:noProof/>
            <w:webHidden/>
          </w:rPr>
          <w:tab/>
        </w:r>
        <w:r w:rsidR="005E728D">
          <w:rPr>
            <w:noProof/>
            <w:webHidden/>
          </w:rPr>
          <w:fldChar w:fldCharType="begin"/>
        </w:r>
        <w:r w:rsidR="005E728D">
          <w:rPr>
            <w:noProof/>
            <w:webHidden/>
          </w:rPr>
          <w:instrText xml:space="preserve"> PAGEREF _Toc149621473 \h </w:instrText>
        </w:r>
        <w:r w:rsidR="005E728D">
          <w:rPr>
            <w:noProof/>
            <w:webHidden/>
          </w:rPr>
        </w:r>
        <w:r w:rsidR="005E728D">
          <w:rPr>
            <w:noProof/>
            <w:webHidden/>
          </w:rPr>
          <w:fldChar w:fldCharType="separate"/>
        </w:r>
        <w:r w:rsidR="005E728D">
          <w:rPr>
            <w:noProof/>
            <w:webHidden/>
          </w:rPr>
          <w:t>37</w:t>
        </w:r>
        <w:r w:rsidR="005E728D">
          <w:rPr>
            <w:noProof/>
            <w:webHidden/>
          </w:rPr>
          <w:fldChar w:fldCharType="end"/>
        </w:r>
      </w:hyperlink>
    </w:p>
    <w:p w14:paraId="11BE49B7" w14:textId="06972CC9"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4" w:history="1">
        <w:r w:rsidR="005E728D" w:rsidRPr="00AE78A2">
          <w:rPr>
            <w:rStyle w:val="Hiperhivatkozs"/>
            <w:noProof/>
          </w:rPr>
          <w:t xml:space="preserve">4.4.4 </w:t>
        </w:r>
        <w:r w:rsidR="00E743F9">
          <w:rPr>
            <w:rStyle w:val="Hiperhivatkozs"/>
            <w:noProof/>
          </w:rPr>
          <w:t>MediaPipe</w:t>
        </w:r>
        <w:r w:rsidR="005E728D" w:rsidRPr="00AE78A2">
          <w:rPr>
            <w:rStyle w:val="Hiperhivatkozs"/>
            <w:noProof/>
          </w:rPr>
          <w:t xml:space="preserve"> póz felismerés kiegészítése</w:t>
        </w:r>
        <w:r w:rsidR="005E728D">
          <w:rPr>
            <w:noProof/>
            <w:webHidden/>
          </w:rPr>
          <w:tab/>
        </w:r>
        <w:r w:rsidR="005E728D">
          <w:rPr>
            <w:noProof/>
            <w:webHidden/>
          </w:rPr>
          <w:fldChar w:fldCharType="begin"/>
        </w:r>
        <w:r w:rsidR="005E728D">
          <w:rPr>
            <w:noProof/>
            <w:webHidden/>
          </w:rPr>
          <w:instrText xml:space="preserve"> PAGEREF _Toc149621474 \h </w:instrText>
        </w:r>
        <w:r w:rsidR="005E728D">
          <w:rPr>
            <w:noProof/>
            <w:webHidden/>
          </w:rPr>
        </w:r>
        <w:r w:rsidR="005E728D">
          <w:rPr>
            <w:noProof/>
            <w:webHidden/>
          </w:rPr>
          <w:fldChar w:fldCharType="separate"/>
        </w:r>
        <w:r w:rsidR="005E728D">
          <w:rPr>
            <w:noProof/>
            <w:webHidden/>
          </w:rPr>
          <w:t>37</w:t>
        </w:r>
        <w:r w:rsidR="005E728D">
          <w:rPr>
            <w:noProof/>
            <w:webHidden/>
          </w:rPr>
          <w:fldChar w:fldCharType="end"/>
        </w:r>
      </w:hyperlink>
    </w:p>
    <w:p w14:paraId="4C1E9A77" w14:textId="11DE9C50"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5" w:history="1">
        <w:r w:rsidR="005E728D" w:rsidRPr="00AE78A2">
          <w:rPr>
            <w:rStyle w:val="Hiperhivatkozs"/>
            <w:noProof/>
          </w:rPr>
          <w:t>4.5 Értékelés</w:t>
        </w:r>
        <w:r w:rsidR="005E728D">
          <w:rPr>
            <w:noProof/>
            <w:webHidden/>
          </w:rPr>
          <w:tab/>
        </w:r>
        <w:r w:rsidR="005E728D">
          <w:rPr>
            <w:noProof/>
            <w:webHidden/>
          </w:rPr>
          <w:fldChar w:fldCharType="begin"/>
        </w:r>
        <w:r w:rsidR="005E728D">
          <w:rPr>
            <w:noProof/>
            <w:webHidden/>
          </w:rPr>
          <w:instrText xml:space="preserve"> PAGEREF _Toc149621475 \h </w:instrText>
        </w:r>
        <w:r w:rsidR="005E728D">
          <w:rPr>
            <w:noProof/>
            <w:webHidden/>
          </w:rPr>
        </w:r>
        <w:r w:rsidR="005E728D">
          <w:rPr>
            <w:noProof/>
            <w:webHidden/>
          </w:rPr>
          <w:fldChar w:fldCharType="separate"/>
        </w:r>
        <w:r w:rsidR="005E728D">
          <w:rPr>
            <w:noProof/>
            <w:webHidden/>
          </w:rPr>
          <w:t>37</w:t>
        </w:r>
        <w:r w:rsidR="005E728D">
          <w:rPr>
            <w:noProof/>
            <w:webHidden/>
          </w:rPr>
          <w:fldChar w:fldCharType="end"/>
        </w:r>
      </w:hyperlink>
    </w:p>
    <w:p w14:paraId="4D18AEC8" w14:textId="31F821A8"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76" w:history="1">
        <w:r w:rsidR="005E728D" w:rsidRPr="00AE78A2">
          <w:rPr>
            <w:rStyle w:val="Hiperhivatkozs"/>
            <w:noProof/>
          </w:rPr>
          <w:t>5 Ujjbetűzés szekvenciális bemenetből</w:t>
        </w:r>
        <w:r w:rsidR="005E728D">
          <w:rPr>
            <w:noProof/>
            <w:webHidden/>
          </w:rPr>
          <w:tab/>
        </w:r>
        <w:r w:rsidR="005E728D">
          <w:rPr>
            <w:noProof/>
            <w:webHidden/>
          </w:rPr>
          <w:fldChar w:fldCharType="begin"/>
        </w:r>
        <w:r w:rsidR="005E728D">
          <w:rPr>
            <w:noProof/>
            <w:webHidden/>
          </w:rPr>
          <w:instrText xml:space="preserve"> PAGEREF _Toc149621476 \h </w:instrText>
        </w:r>
        <w:r w:rsidR="005E728D">
          <w:rPr>
            <w:noProof/>
            <w:webHidden/>
          </w:rPr>
        </w:r>
        <w:r w:rsidR="005E728D">
          <w:rPr>
            <w:noProof/>
            <w:webHidden/>
          </w:rPr>
          <w:fldChar w:fldCharType="separate"/>
        </w:r>
        <w:r w:rsidR="005E728D">
          <w:rPr>
            <w:noProof/>
            <w:webHidden/>
          </w:rPr>
          <w:t>39</w:t>
        </w:r>
        <w:r w:rsidR="005E728D">
          <w:rPr>
            <w:noProof/>
            <w:webHidden/>
          </w:rPr>
          <w:fldChar w:fldCharType="end"/>
        </w:r>
      </w:hyperlink>
    </w:p>
    <w:p w14:paraId="46F6098B" w14:textId="65A6C103"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7" w:history="1">
        <w:r w:rsidR="005E728D" w:rsidRPr="00AE78A2">
          <w:rPr>
            <w:rStyle w:val="Hiperhivatkozs"/>
            <w:noProof/>
          </w:rPr>
          <w:t>5.1 Adathalmaz</w:t>
        </w:r>
        <w:r w:rsidR="005E728D">
          <w:rPr>
            <w:noProof/>
            <w:webHidden/>
          </w:rPr>
          <w:tab/>
        </w:r>
        <w:r w:rsidR="005E728D">
          <w:rPr>
            <w:noProof/>
            <w:webHidden/>
          </w:rPr>
          <w:fldChar w:fldCharType="begin"/>
        </w:r>
        <w:r w:rsidR="005E728D">
          <w:rPr>
            <w:noProof/>
            <w:webHidden/>
          </w:rPr>
          <w:instrText xml:space="preserve"> PAGEREF _Toc149621477 \h </w:instrText>
        </w:r>
        <w:r w:rsidR="005E728D">
          <w:rPr>
            <w:noProof/>
            <w:webHidden/>
          </w:rPr>
        </w:r>
        <w:r w:rsidR="005E728D">
          <w:rPr>
            <w:noProof/>
            <w:webHidden/>
          </w:rPr>
          <w:fldChar w:fldCharType="separate"/>
        </w:r>
        <w:r w:rsidR="005E728D">
          <w:rPr>
            <w:noProof/>
            <w:webHidden/>
          </w:rPr>
          <w:t>39</w:t>
        </w:r>
        <w:r w:rsidR="005E728D">
          <w:rPr>
            <w:noProof/>
            <w:webHidden/>
          </w:rPr>
          <w:fldChar w:fldCharType="end"/>
        </w:r>
      </w:hyperlink>
    </w:p>
    <w:p w14:paraId="67D8FFFF" w14:textId="06C71507"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8" w:history="1">
        <w:r w:rsidR="005E728D" w:rsidRPr="00AE78A2">
          <w:rPr>
            <w:rStyle w:val="Hiperhivatkozs"/>
            <w:noProof/>
          </w:rPr>
          <w:t>5.2 Modellek</w:t>
        </w:r>
        <w:r w:rsidR="005E728D">
          <w:rPr>
            <w:noProof/>
            <w:webHidden/>
          </w:rPr>
          <w:tab/>
        </w:r>
        <w:r w:rsidR="005E728D">
          <w:rPr>
            <w:noProof/>
            <w:webHidden/>
          </w:rPr>
          <w:fldChar w:fldCharType="begin"/>
        </w:r>
        <w:r w:rsidR="005E728D">
          <w:rPr>
            <w:noProof/>
            <w:webHidden/>
          </w:rPr>
          <w:instrText xml:space="preserve"> PAGEREF _Toc149621478 \h </w:instrText>
        </w:r>
        <w:r w:rsidR="005E728D">
          <w:rPr>
            <w:noProof/>
            <w:webHidden/>
          </w:rPr>
        </w:r>
        <w:r w:rsidR="005E728D">
          <w:rPr>
            <w:noProof/>
            <w:webHidden/>
          </w:rPr>
          <w:fldChar w:fldCharType="separate"/>
        </w:r>
        <w:r w:rsidR="005E728D">
          <w:rPr>
            <w:noProof/>
            <w:webHidden/>
          </w:rPr>
          <w:t>42</w:t>
        </w:r>
        <w:r w:rsidR="005E728D">
          <w:rPr>
            <w:noProof/>
            <w:webHidden/>
          </w:rPr>
          <w:fldChar w:fldCharType="end"/>
        </w:r>
      </w:hyperlink>
    </w:p>
    <w:p w14:paraId="0AE1C610" w14:textId="58F96D16"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9" w:history="1">
        <w:r w:rsidR="005E728D" w:rsidRPr="00AE78A2">
          <w:rPr>
            <w:rStyle w:val="Hiperhivatkozs"/>
            <w:noProof/>
          </w:rPr>
          <w:t>5.2.1 Encoder-Decoder architektúra</w:t>
        </w:r>
        <w:r w:rsidR="005E728D">
          <w:rPr>
            <w:noProof/>
            <w:webHidden/>
          </w:rPr>
          <w:tab/>
        </w:r>
        <w:r w:rsidR="005E728D">
          <w:rPr>
            <w:noProof/>
            <w:webHidden/>
          </w:rPr>
          <w:fldChar w:fldCharType="begin"/>
        </w:r>
        <w:r w:rsidR="005E728D">
          <w:rPr>
            <w:noProof/>
            <w:webHidden/>
          </w:rPr>
          <w:instrText xml:space="preserve"> PAGEREF _Toc149621479 \h </w:instrText>
        </w:r>
        <w:r w:rsidR="005E728D">
          <w:rPr>
            <w:noProof/>
            <w:webHidden/>
          </w:rPr>
        </w:r>
        <w:r w:rsidR="005E728D">
          <w:rPr>
            <w:noProof/>
            <w:webHidden/>
          </w:rPr>
          <w:fldChar w:fldCharType="separate"/>
        </w:r>
        <w:r w:rsidR="005E728D">
          <w:rPr>
            <w:noProof/>
            <w:webHidden/>
          </w:rPr>
          <w:t>42</w:t>
        </w:r>
        <w:r w:rsidR="005E728D">
          <w:rPr>
            <w:noProof/>
            <w:webHidden/>
          </w:rPr>
          <w:fldChar w:fldCharType="end"/>
        </w:r>
      </w:hyperlink>
    </w:p>
    <w:p w14:paraId="127800EC" w14:textId="5CFE3384"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0" w:history="1">
        <w:r w:rsidR="005E728D" w:rsidRPr="00AE78A2">
          <w:rPr>
            <w:rStyle w:val="Hiperhivatkozs"/>
            <w:noProof/>
          </w:rPr>
          <w:t>5.2.2 Saját modell kialakítása</w:t>
        </w:r>
        <w:r w:rsidR="005E728D">
          <w:rPr>
            <w:noProof/>
            <w:webHidden/>
          </w:rPr>
          <w:tab/>
        </w:r>
        <w:r w:rsidR="005E728D">
          <w:rPr>
            <w:noProof/>
            <w:webHidden/>
          </w:rPr>
          <w:fldChar w:fldCharType="begin"/>
        </w:r>
        <w:r w:rsidR="005E728D">
          <w:rPr>
            <w:noProof/>
            <w:webHidden/>
          </w:rPr>
          <w:instrText xml:space="preserve"> PAGEREF _Toc149621480 \h </w:instrText>
        </w:r>
        <w:r w:rsidR="005E728D">
          <w:rPr>
            <w:noProof/>
            <w:webHidden/>
          </w:rPr>
        </w:r>
        <w:r w:rsidR="005E728D">
          <w:rPr>
            <w:noProof/>
            <w:webHidden/>
          </w:rPr>
          <w:fldChar w:fldCharType="separate"/>
        </w:r>
        <w:r w:rsidR="005E728D">
          <w:rPr>
            <w:noProof/>
            <w:webHidden/>
          </w:rPr>
          <w:t>43</w:t>
        </w:r>
        <w:r w:rsidR="005E728D">
          <w:rPr>
            <w:noProof/>
            <w:webHidden/>
          </w:rPr>
          <w:fldChar w:fldCharType="end"/>
        </w:r>
      </w:hyperlink>
    </w:p>
    <w:p w14:paraId="20C81E8D" w14:textId="4CE74F21"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1" w:history="1">
        <w:r w:rsidR="005E728D" w:rsidRPr="00AE78A2">
          <w:rPr>
            <w:rStyle w:val="Hiperhivatkozs"/>
            <w:noProof/>
          </w:rPr>
          <w:t>5.2.3 Tanítás</w:t>
        </w:r>
        <w:r w:rsidR="005E728D">
          <w:rPr>
            <w:noProof/>
            <w:webHidden/>
          </w:rPr>
          <w:tab/>
        </w:r>
        <w:r w:rsidR="005E728D">
          <w:rPr>
            <w:noProof/>
            <w:webHidden/>
          </w:rPr>
          <w:fldChar w:fldCharType="begin"/>
        </w:r>
        <w:r w:rsidR="005E728D">
          <w:rPr>
            <w:noProof/>
            <w:webHidden/>
          </w:rPr>
          <w:instrText xml:space="preserve"> PAGEREF _Toc149621481 \h </w:instrText>
        </w:r>
        <w:r w:rsidR="005E728D">
          <w:rPr>
            <w:noProof/>
            <w:webHidden/>
          </w:rPr>
        </w:r>
        <w:r w:rsidR="005E728D">
          <w:rPr>
            <w:noProof/>
            <w:webHidden/>
          </w:rPr>
          <w:fldChar w:fldCharType="separate"/>
        </w:r>
        <w:r w:rsidR="005E728D">
          <w:rPr>
            <w:noProof/>
            <w:webHidden/>
          </w:rPr>
          <w:t>47</w:t>
        </w:r>
        <w:r w:rsidR="005E728D">
          <w:rPr>
            <w:noProof/>
            <w:webHidden/>
          </w:rPr>
          <w:fldChar w:fldCharType="end"/>
        </w:r>
      </w:hyperlink>
    </w:p>
    <w:p w14:paraId="3848BF45" w14:textId="29184394"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2" w:history="1">
        <w:r w:rsidR="005E728D" w:rsidRPr="00AE78A2">
          <w:rPr>
            <w:rStyle w:val="Hiperhivatkozs"/>
            <w:noProof/>
          </w:rPr>
          <w:t>5.3 Kiegészítő algoritmusok</w:t>
        </w:r>
        <w:r w:rsidR="005E728D">
          <w:rPr>
            <w:noProof/>
            <w:webHidden/>
          </w:rPr>
          <w:tab/>
        </w:r>
        <w:r w:rsidR="005E728D">
          <w:rPr>
            <w:noProof/>
            <w:webHidden/>
          </w:rPr>
          <w:fldChar w:fldCharType="begin"/>
        </w:r>
        <w:r w:rsidR="005E728D">
          <w:rPr>
            <w:noProof/>
            <w:webHidden/>
          </w:rPr>
          <w:instrText xml:space="preserve"> PAGEREF _Toc149621482 \h </w:instrText>
        </w:r>
        <w:r w:rsidR="005E728D">
          <w:rPr>
            <w:noProof/>
            <w:webHidden/>
          </w:rPr>
        </w:r>
        <w:r w:rsidR="005E728D">
          <w:rPr>
            <w:noProof/>
            <w:webHidden/>
          </w:rPr>
          <w:fldChar w:fldCharType="separate"/>
        </w:r>
        <w:r w:rsidR="005E728D">
          <w:rPr>
            <w:noProof/>
            <w:webHidden/>
          </w:rPr>
          <w:t>49</w:t>
        </w:r>
        <w:r w:rsidR="005E728D">
          <w:rPr>
            <w:noProof/>
            <w:webHidden/>
          </w:rPr>
          <w:fldChar w:fldCharType="end"/>
        </w:r>
      </w:hyperlink>
    </w:p>
    <w:p w14:paraId="59DE8ECF" w14:textId="60C83DC6"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3" w:history="1">
        <w:r w:rsidR="005E728D" w:rsidRPr="00AE78A2">
          <w:rPr>
            <w:rStyle w:val="Hiperhivatkozs"/>
            <w:noProof/>
          </w:rPr>
          <w:t>5.3.1 Rövid szekvenciák fordítása.</w:t>
        </w:r>
        <w:r w:rsidR="005E728D">
          <w:rPr>
            <w:noProof/>
            <w:webHidden/>
          </w:rPr>
          <w:tab/>
        </w:r>
        <w:r w:rsidR="005E728D">
          <w:rPr>
            <w:noProof/>
            <w:webHidden/>
          </w:rPr>
          <w:fldChar w:fldCharType="begin"/>
        </w:r>
        <w:r w:rsidR="005E728D">
          <w:rPr>
            <w:noProof/>
            <w:webHidden/>
          </w:rPr>
          <w:instrText xml:space="preserve"> PAGEREF _Toc149621483 \h </w:instrText>
        </w:r>
        <w:r w:rsidR="005E728D">
          <w:rPr>
            <w:noProof/>
            <w:webHidden/>
          </w:rPr>
        </w:r>
        <w:r w:rsidR="005E728D">
          <w:rPr>
            <w:noProof/>
            <w:webHidden/>
          </w:rPr>
          <w:fldChar w:fldCharType="separate"/>
        </w:r>
        <w:r w:rsidR="005E728D">
          <w:rPr>
            <w:noProof/>
            <w:webHidden/>
          </w:rPr>
          <w:t>50</w:t>
        </w:r>
        <w:r w:rsidR="005E728D">
          <w:rPr>
            <w:noProof/>
            <w:webHidden/>
          </w:rPr>
          <w:fldChar w:fldCharType="end"/>
        </w:r>
      </w:hyperlink>
    </w:p>
    <w:p w14:paraId="4A1985BF" w14:textId="0F92C485"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4" w:history="1">
        <w:r w:rsidR="005E728D" w:rsidRPr="00AE78A2">
          <w:rPr>
            <w:rStyle w:val="Hiperhivatkozs"/>
            <w:noProof/>
          </w:rPr>
          <w:t>5.3.2 Hosszú egybefüggő szekvenciák fordítása</w:t>
        </w:r>
        <w:r w:rsidR="005E728D">
          <w:rPr>
            <w:noProof/>
            <w:webHidden/>
          </w:rPr>
          <w:tab/>
        </w:r>
        <w:r w:rsidR="005E728D">
          <w:rPr>
            <w:noProof/>
            <w:webHidden/>
          </w:rPr>
          <w:fldChar w:fldCharType="begin"/>
        </w:r>
        <w:r w:rsidR="005E728D">
          <w:rPr>
            <w:noProof/>
            <w:webHidden/>
          </w:rPr>
          <w:instrText xml:space="preserve"> PAGEREF _Toc149621484 \h </w:instrText>
        </w:r>
        <w:r w:rsidR="005E728D">
          <w:rPr>
            <w:noProof/>
            <w:webHidden/>
          </w:rPr>
        </w:r>
        <w:r w:rsidR="005E728D">
          <w:rPr>
            <w:noProof/>
            <w:webHidden/>
          </w:rPr>
          <w:fldChar w:fldCharType="separate"/>
        </w:r>
        <w:r w:rsidR="005E728D">
          <w:rPr>
            <w:noProof/>
            <w:webHidden/>
          </w:rPr>
          <w:t>50</w:t>
        </w:r>
        <w:r w:rsidR="005E728D">
          <w:rPr>
            <w:noProof/>
            <w:webHidden/>
          </w:rPr>
          <w:fldChar w:fldCharType="end"/>
        </w:r>
      </w:hyperlink>
    </w:p>
    <w:p w14:paraId="502CD577" w14:textId="6DC9B911"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5" w:history="1">
        <w:r w:rsidR="005E728D" w:rsidRPr="00AE78A2">
          <w:rPr>
            <w:rStyle w:val="Hiperhivatkozs"/>
            <w:noProof/>
          </w:rPr>
          <w:t>5.4 Értékelés</w:t>
        </w:r>
        <w:r w:rsidR="005E728D">
          <w:rPr>
            <w:noProof/>
            <w:webHidden/>
          </w:rPr>
          <w:tab/>
        </w:r>
        <w:r w:rsidR="005E728D">
          <w:rPr>
            <w:noProof/>
            <w:webHidden/>
          </w:rPr>
          <w:fldChar w:fldCharType="begin"/>
        </w:r>
        <w:r w:rsidR="005E728D">
          <w:rPr>
            <w:noProof/>
            <w:webHidden/>
          </w:rPr>
          <w:instrText xml:space="preserve"> PAGEREF _Toc149621485 \h </w:instrText>
        </w:r>
        <w:r w:rsidR="005E728D">
          <w:rPr>
            <w:noProof/>
            <w:webHidden/>
          </w:rPr>
        </w:r>
        <w:r w:rsidR="005E728D">
          <w:rPr>
            <w:noProof/>
            <w:webHidden/>
          </w:rPr>
          <w:fldChar w:fldCharType="separate"/>
        </w:r>
        <w:r w:rsidR="005E728D">
          <w:rPr>
            <w:noProof/>
            <w:webHidden/>
          </w:rPr>
          <w:t>50</w:t>
        </w:r>
        <w:r w:rsidR="005E728D">
          <w:rPr>
            <w:noProof/>
            <w:webHidden/>
          </w:rPr>
          <w:fldChar w:fldCharType="end"/>
        </w:r>
      </w:hyperlink>
    </w:p>
    <w:p w14:paraId="63061157" w14:textId="0F9C9DE8"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86" w:history="1">
        <w:r w:rsidR="005E728D" w:rsidRPr="00AE78A2">
          <w:rPr>
            <w:rStyle w:val="Hiperhivatkozs"/>
            <w:noProof/>
          </w:rPr>
          <w:t>6 Általános jelnyelv fordítása, kitekintés</w:t>
        </w:r>
        <w:r w:rsidR="005E728D">
          <w:rPr>
            <w:noProof/>
            <w:webHidden/>
          </w:rPr>
          <w:tab/>
        </w:r>
        <w:r w:rsidR="005E728D">
          <w:rPr>
            <w:noProof/>
            <w:webHidden/>
          </w:rPr>
          <w:fldChar w:fldCharType="begin"/>
        </w:r>
        <w:r w:rsidR="005E728D">
          <w:rPr>
            <w:noProof/>
            <w:webHidden/>
          </w:rPr>
          <w:instrText xml:space="preserve"> PAGEREF _Toc149621486 \h </w:instrText>
        </w:r>
        <w:r w:rsidR="005E728D">
          <w:rPr>
            <w:noProof/>
            <w:webHidden/>
          </w:rPr>
        </w:r>
        <w:r w:rsidR="005E728D">
          <w:rPr>
            <w:noProof/>
            <w:webHidden/>
          </w:rPr>
          <w:fldChar w:fldCharType="separate"/>
        </w:r>
        <w:r w:rsidR="005E728D">
          <w:rPr>
            <w:noProof/>
            <w:webHidden/>
          </w:rPr>
          <w:t>52</w:t>
        </w:r>
        <w:r w:rsidR="005E728D">
          <w:rPr>
            <w:noProof/>
            <w:webHidden/>
          </w:rPr>
          <w:fldChar w:fldCharType="end"/>
        </w:r>
      </w:hyperlink>
    </w:p>
    <w:p w14:paraId="7AD43202" w14:textId="788154AE"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7" w:history="1">
        <w:r w:rsidR="005E728D" w:rsidRPr="00AE78A2">
          <w:rPr>
            <w:rStyle w:val="Hiperhivatkozs"/>
            <w:noProof/>
          </w:rPr>
          <w:t>6.1 Hagyomás jelelés</w:t>
        </w:r>
        <w:r w:rsidR="005E728D">
          <w:rPr>
            <w:noProof/>
            <w:webHidden/>
          </w:rPr>
          <w:tab/>
        </w:r>
        <w:r w:rsidR="005E728D">
          <w:rPr>
            <w:noProof/>
            <w:webHidden/>
          </w:rPr>
          <w:fldChar w:fldCharType="begin"/>
        </w:r>
        <w:r w:rsidR="005E728D">
          <w:rPr>
            <w:noProof/>
            <w:webHidden/>
          </w:rPr>
          <w:instrText xml:space="preserve"> PAGEREF _Toc149621487 \h </w:instrText>
        </w:r>
        <w:r w:rsidR="005E728D">
          <w:rPr>
            <w:noProof/>
            <w:webHidden/>
          </w:rPr>
        </w:r>
        <w:r w:rsidR="005E728D">
          <w:rPr>
            <w:noProof/>
            <w:webHidden/>
          </w:rPr>
          <w:fldChar w:fldCharType="separate"/>
        </w:r>
        <w:r w:rsidR="005E728D">
          <w:rPr>
            <w:noProof/>
            <w:webHidden/>
          </w:rPr>
          <w:t>53</w:t>
        </w:r>
        <w:r w:rsidR="005E728D">
          <w:rPr>
            <w:noProof/>
            <w:webHidden/>
          </w:rPr>
          <w:fldChar w:fldCharType="end"/>
        </w:r>
      </w:hyperlink>
    </w:p>
    <w:p w14:paraId="398F7D26" w14:textId="174BF75A"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8" w:history="1">
        <w:r w:rsidR="005E728D" w:rsidRPr="00AE78A2">
          <w:rPr>
            <w:rStyle w:val="Hiperhivatkozs"/>
            <w:noProof/>
          </w:rPr>
          <w:t>6.1.1 Adathalmaz</w:t>
        </w:r>
        <w:r w:rsidR="005E728D">
          <w:rPr>
            <w:noProof/>
            <w:webHidden/>
          </w:rPr>
          <w:tab/>
        </w:r>
        <w:r w:rsidR="005E728D">
          <w:rPr>
            <w:noProof/>
            <w:webHidden/>
          </w:rPr>
          <w:fldChar w:fldCharType="begin"/>
        </w:r>
        <w:r w:rsidR="005E728D">
          <w:rPr>
            <w:noProof/>
            <w:webHidden/>
          </w:rPr>
          <w:instrText xml:space="preserve"> PAGEREF _Toc149621488 \h </w:instrText>
        </w:r>
        <w:r w:rsidR="005E728D">
          <w:rPr>
            <w:noProof/>
            <w:webHidden/>
          </w:rPr>
        </w:r>
        <w:r w:rsidR="005E728D">
          <w:rPr>
            <w:noProof/>
            <w:webHidden/>
          </w:rPr>
          <w:fldChar w:fldCharType="separate"/>
        </w:r>
        <w:r w:rsidR="005E728D">
          <w:rPr>
            <w:noProof/>
            <w:webHidden/>
          </w:rPr>
          <w:t>53</w:t>
        </w:r>
        <w:r w:rsidR="005E728D">
          <w:rPr>
            <w:noProof/>
            <w:webHidden/>
          </w:rPr>
          <w:fldChar w:fldCharType="end"/>
        </w:r>
      </w:hyperlink>
    </w:p>
    <w:p w14:paraId="50C0EF8C" w14:textId="357FD146"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9" w:history="1">
        <w:r w:rsidR="005E728D" w:rsidRPr="00AE78A2">
          <w:rPr>
            <w:rStyle w:val="Hiperhivatkozs"/>
            <w:noProof/>
          </w:rPr>
          <w:t>6.1.2 Modell architektúra</w:t>
        </w:r>
        <w:r w:rsidR="005E728D">
          <w:rPr>
            <w:noProof/>
            <w:webHidden/>
          </w:rPr>
          <w:tab/>
        </w:r>
        <w:r w:rsidR="005E728D">
          <w:rPr>
            <w:noProof/>
            <w:webHidden/>
          </w:rPr>
          <w:fldChar w:fldCharType="begin"/>
        </w:r>
        <w:r w:rsidR="005E728D">
          <w:rPr>
            <w:noProof/>
            <w:webHidden/>
          </w:rPr>
          <w:instrText xml:space="preserve"> PAGEREF _Toc149621489 \h </w:instrText>
        </w:r>
        <w:r w:rsidR="005E728D">
          <w:rPr>
            <w:noProof/>
            <w:webHidden/>
          </w:rPr>
        </w:r>
        <w:r w:rsidR="005E728D">
          <w:rPr>
            <w:noProof/>
            <w:webHidden/>
          </w:rPr>
          <w:fldChar w:fldCharType="separate"/>
        </w:r>
        <w:r w:rsidR="005E728D">
          <w:rPr>
            <w:noProof/>
            <w:webHidden/>
          </w:rPr>
          <w:t>53</w:t>
        </w:r>
        <w:r w:rsidR="005E728D">
          <w:rPr>
            <w:noProof/>
            <w:webHidden/>
          </w:rPr>
          <w:fldChar w:fldCharType="end"/>
        </w:r>
      </w:hyperlink>
    </w:p>
    <w:p w14:paraId="14B2B869" w14:textId="7B509184"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90" w:history="1">
        <w:r w:rsidR="005E728D" w:rsidRPr="00AE78A2">
          <w:rPr>
            <w:rStyle w:val="Hiperhivatkozs"/>
            <w:noProof/>
          </w:rPr>
          <w:t>7 Saját alkalmazás</w:t>
        </w:r>
        <w:r w:rsidR="005E728D">
          <w:rPr>
            <w:noProof/>
            <w:webHidden/>
          </w:rPr>
          <w:tab/>
        </w:r>
        <w:r w:rsidR="005E728D">
          <w:rPr>
            <w:noProof/>
            <w:webHidden/>
          </w:rPr>
          <w:fldChar w:fldCharType="begin"/>
        </w:r>
        <w:r w:rsidR="005E728D">
          <w:rPr>
            <w:noProof/>
            <w:webHidden/>
          </w:rPr>
          <w:instrText xml:space="preserve"> PAGEREF _Toc149621490 \h </w:instrText>
        </w:r>
        <w:r w:rsidR="005E728D">
          <w:rPr>
            <w:noProof/>
            <w:webHidden/>
          </w:rPr>
        </w:r>
        <w:r w:rsidR="005E728D">
          <w:rPr>
            <w:noProof/>
            <w:webHidden/>
          </w:rPr>
          <w:fldChar w:fldCharType="separate"/>
        </w:r>
        <w:r w:rsidR="005E728D">
          <w:rPr>
            <w:noProof/>
            <w:webHidden/>
          </w:rPr>
          <w:t>55</w:t>
        </w:r>
        <w:r w:rsidR="005E728D">
          <w:rPr>
            <w:noProof/>
            <w:webHidden/>
          </w:rPr>
          <w:fldChar w:fldCharType="end"/>
        </w:r>
      </w:hyperlink>
    </w:p>
    <w:p w14:paraId="275952DD" w14:textId="5392469E"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1" w:history="1">
        <w:r w:rsidR="005E728D" w:rsidRPr="00AE78A2">
          <w:rPr>
            <w:rStyle w:val="Hiperhivatkozs"/>
            <w:noProof/>
          </w:rPr>
          <w:t>7.1 Szerializálás</w:t>
        </w:r>
        <w:r w:rsidR="005E728D">
          <w:rPr>
            <w:noProof/>
            <w:webHidden/>
          </w:rPr>
          <w:tab/>
        </w:r>
        <w:r w:rsidR="005E728D">
          <w:rPr>
            <w:noProof/>
            <w:webHidden/>
          </w:rPr>
          <w:fldChar w:fldCharType="begin"/>
        </w:r>
        <w:r w:rsidR="005E728D">
          <w:rPr>
            <w:noProof/>
            <w:webHidden/>
          </w:rPr>
          <w:instrText xml:space="preserve"> PAGEREF _Toc149621491 \h </w:instrText>
        </w:r>
        <w:r w:rsidR="005E728D">
          <w:rPr>
            <w:noProof/>
            <w:webHidden/>
          </w:rPr>
        </w:r>
        <w:r w:rsidR="005E728D">
          <w:rPr>
            <w:noProof/>
            <w:webHidden/>
          </w:rPr>
          <w:fldChar w:fldCharType="separate"/>
        </w:r>
        <w:r w:rsidR="005E728D">
          <w:rPr>
            <w:noProof/>
            <w:webHidden/>
          </w:rPr>
          <w:t>55</w:t>
        </w:r>
        <w:r w:rsidR="005E728D">
          <w:rPr>
            <w:noProof/>
            <w:webHidden/>
          </w:rPr>
          <w:fldChar w:fldCharType="end"/>
        </w:r>
      </w:hyperlink>
    </w:p>
    <w:p w14:paraId="28CC9D09" w14:textId="6860F1CF"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2" w:history="1">
        <w:r w:rsidR="005E728D" w:rsidRPr="00AE78A2">
          <w:rPr>
            <w:rStyle w:val="Hiperhivatkozs"/>
            <w:noProof/>
          </w:rPr>
          <w:t>7.2 Paraméterek kezelése</w:t>
        </w:r>
        <w:r w:rsidR="005E728D">
          <w:rPr>
            <w:noProof/>
            <w:webHidden/>
          </w:rPr>
          <w:tab/>
        </w:r>
        <w:r w:rsidR="005E728D">
          <w:rPr>
            <w:noProof/>
            <w:webHidden/>
          </w:rPr>
          <w:fldChar w:fldCharType="begin"/>
        </w:r>
        <w:r w:rsidR="005E728D">
          <w:rPr>
            <w:noProof/>
            <w:webHidden/>
          </w:rPr>
          <w:instrText xml:space="preserve"> PAGEREF _Toc149621492 \h </w:instrText>
        </w:r>
        <w:r w:rsidR="005E728D">
          <w:rPr>
            <w:noProof/>
            <w:webHidden/>
          </w:rPr>
        </w:r>
        <w:r w:rsidR="005E728D">
          <w:rPr>
            <w:noProof/>
            <w:webHidden/>
          </w:rPr>
          <w:fldChar w:fldCharType="separate"/>
        </w:r>
        <w:r w:rsidR="005E728D">
          <w:rPr>
            <w:noProof/>
            <w:webHidden/>
          </w:rPr>
          <w:t>56</w:t>
        </w:r>
        <w:r w:rsidR="005E728D">
          <w:rPr>
            <w:noProof/>
            <w:webHidden/>
          </w:rPr>
          <w:fldChar w:fldCharType="end"/>
        </w:r>
      </w:hyperlink>
    </w:p>
    <w:p w14:paraId="4CB13750" w14:textId="312120DB"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93" w:history="1">
        <w:r w:rsidR="005E728D" w:rsidRPr="00AE78A2">
          <w:rPr>
            <w:rStyle w:val="Hiperhivatkozs"/>
            <w:noProof/>
          </w:rPr>
          <w:t>8 Összegzés</w:t>
        </w:r>
        <w:r w:rsidR="005E728D">
          <w:rPr>
            <w:noProof/>
            <w:webHidden/>
          </w:rPr>
          <w:tab/>
        </w:r>
        <w:r w:rsidR="005E728D">
          <w:rPr>
            <w:noProof/>
            <w:webHidden/>
          </w:rPr>
          <w:fldChar w:fldCharType="begin"/>
        </w:r>
        <w:r w:rsidR="005E728D">
          <w:rPr>
            <w:noProof/>
            <w:webHidden/>
          </w:rPr>
          <w:instrText xml:space="preserve"> PAGEREF _Toc149621493 \h </w:instrText>
        </w:r>
        <w:r w:rsidR="005E728D">
          <w:rPr>
            <w:noProof/>
            <w:webHidden/>
          </w:rPr>
        </w:r>
        <w:r w:rsidR="005E728D">
          <w:rPr>
            <w:noProof/>
            <w:webHidden/>
          </w:rPr>
          <w:fldChar w:fldCharType="separate"/>
        </w:r>
        <w:r w:rsidR="005E728D">
          <w:rPr>
            <w:noProof/>
            <w:webHidden/>
          </w:rPr>
          <w:t>58</w:t>
        </w:r>
        <w:r w:rsidR="005E728D">
          <w:rPr>
            <w:noProof/>
            <w:webHidden/>
          </w:rPr>
          <w:fldChar w:fldCharType="end"/>
        </w:r>
      </w:hyperlink>
    </w:p>
    <w:p w14:paraId="45A3D81F" w14:textId="0DF7DF75" w:rsidR="005E728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4" w:history="1">
        <w:r w:rsidR="005E728D" w:rsidRPr="00AE78A2">
          <w:rPr>
            <w:rStyle w:val="Hiperhivatkozs"/>
            <w:noProof/>
          </w:rPr>
          <w:t>8.1 Továbbfejlesztési lehetőségek</w:t>
        </w:r>
        <w:r w:rsidR="005E728D">
          <w:rPr>
            <w:noProof/>
            <w:webHidden/>
          </w:rPr>
          <w:tab/>
        </w:r>
        <w:r w:rsidR="005E728D">
          <w:rPr>
            <w:noProof/>
            <w:webHidden/>
          </w:rPr>
          <w:fldChar w:fldCharType="begin"/>
        </w:r>
        <w:r w:rsidR="005E728D">
          <w:rPr>
            <w:noProof/>
            <w:webHidden/>
          </w:rPr>
          <w:instrText xml:space="preserve"> PAGEREF _Toc149621494 \h </w:instrText>
        </w:r>
        <w:r w:rsidR="005E728D">
          <w:rPr>
            <w:noProof/>
            <w:webHidden/>
          </w:rPr>
        </w:r>
        <w:r w:rsidR="005E728D">
          <w:rPr>
            <w:noProof/>
            <w:webHidden/>
          </w:rPr>
          <w:fldChar w:fldCharType="separate"/>
        </w:r>
        <w:r w:rsidR="005E728D">
          <w:rPr>
            <w:noProof/>
            <w:webHidden/>
          </w:rPr>
          <w:t>59</w:t>
        </w:r>
        <w:r w:rsidR="005E728D">
          <w:rPr>
            <w:noProof/>
            <w:webHidden/>
          </w:rPr>
          <w:fldChar w:fldCharType="end"/>
        </w:r>
      </w:hyperlink>
    </w:p>
    <w:p w14:paraId="39A6F1DB" w14:textId="0C28D97B"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5" w:history="1">
        <w:r w:rsidR="005E728D" w:rsidRPr="00AE78A2">
          <w:rPr>
            <w:rStyle w:val="Hiperhivatkozs"/>
            <w:noProof/>
          </w:rPr>
          <w:t>8.1.1 Szekvenciális adathalmazok bővítése</w:t>
        </w:r>
        <w:r w:rsidR="005E728D">
          <w:rPr>
            <w:noProof/>
            <w:webHidden/>
          </w:rPr>
          <w:tab/>
        </w:r>
        <w:r w:rsidR="005E728D">
          <w:rPr>
            <w:noProof/>
            <w:webHidden/>
          </w:rPr>
          <w:fldChar w:fldCharType="begin"/>
        </w:r>
        <w:r w:rsidR="005E728D">
          <w:rPr>
            <w:noProof/>
            <w:webHidden/>
          </w:rPr>
          <w:instrText xml:space="preserve"> PAGEREF _Toc149621495 \h </w:instrText>
        </w:r>
        <w:r w:rsidR="005E728D">
          <w:rPr>
            <w:noProof/>
            <w:webHidden/>
          </w:rPr>
        </w:r>
        <w:r w:rsidR="005E728D">
          <w:rPr>
            <w:noProof/>
            <w:webHidden/>
          </w:rPr>
          <w:fldChar w:fldCharType="separate"/>
        </w:r>
        <w:r w:rsidR="005E728D">
          <w:rPr>
            <w:noProof/>
            <w:webHidden/>
          </w:rPr>
          <w:t>59</w:t>
        </w:r>
        <w:r w:rsidR="005E728D">
          <w:rPr>
            <w:noProof/>
            <w:webHidden/>
          </w:rPr>
          <w:fldChar w:fldCharType="end"/>
        </w:r>
      </w:hyperlink>
    </w:p>
    <w:p w14:paraId="54993B2B" w14:textId="5040F01F"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6" w:history="1">
        <w:r w:rsidR="005E728D" w:rsidRPr="00AE78A2">
          <w:rPr>
            <w:rStyle w:val="Hiperhivatkozs"/>
            <w:noProof/>
          </w:rPr>
          <w:t>8.1.2 Póz felismerő algoritmusok fejlesztése</w:t>
        </w:r>
        <w:r w:rsidR="005E728D">
          <w:rPr>
            <w:noProof/>
            <w:webHidden/>
          </w:rPr>
          <w:tab/>
        </w:r>
        <w:r w:rsidR="005E728D">
          <w:rPr>
            <w:noProof/>
            <w:webHidden/>
          </w:rPr>
          <w:fldChar w:fldCharType="begin"/>
        </w:r>
        <w:r w:rsidR="005E728D">
          <w:rPr>
            <w:noProof/>
            <w:webHidden/>
          </w:rPr>
          <w:instrText xml:space="preserve"> PAGEREF _Toc149621496 \h </w:instrText>
        </w:r>
        <w:r w:rsidR="005E728D">
          <w:rPr>
            <w:noProof/>
            <w:webHidden/>
          </w:rPr>
        </w:r>
        <w:r w:rsidR="005E728D">
          <w:rPr>
            <w:noProof/>
            <w:webHidden/>
          </w:rPr>
          <w:fldChar w:fldCharType="separate"/>
        </w:r>
        <w:r w:rsidR="005E728D">
          <w:rPr>
            <w:noProof/>
            <w:webHidden/>
          </w:rPr>
          <w:t>59</w:t>
        </w:r>
        <w:r w:rsidR="005E728D">
          <w:rPr>
            <w:noProof/>
            <w:webHidden/>
          </w:rPr>
          <w:fldChar w:fldCharType="end"/>
        </w:r>
      </w:hyperlink>
    </w:p>
    <w:p w14:paraId="157FCDF2" w14:textId="1D7BD87D" w:rsidR="005E728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7" w:history="1">
        <w:r w:rsidR="005E728D" w:rsidRPr="00AE78A2">
          <w:rPr>
            <w:rStyle w:val="Hiperhivatkozs"/>
            <w:noProof/>
          </w:rPr>
          <w:t>8.1.3 Hagyományos jelelés</w:t>
        </w:r>
        <w:r w:rsidR="005E728D">
          <w:rPr>
            <w:noProof/>
            <w:webHidden/>
          </w:rPr>
          <w:tab/>
        </w:r>
        <w:r w:rsidR="005E728D">
          <w:rPr>
            <w:noProof/>
            <w:webHidden/>
          </w:rPr>
          <w:fldChar w:fldCharType="begin"/>
        </w:r>
        <w:r w:rsidR="005E728D">
          <w:rPr>
            <w:noProof/>
            <w:webHidden/>
          </w:rPr>
          <w:instrText xml:space="preserve"> PAGEREF _Toc149621497 \h </w:instrText>
        </w:r>
        <w:r w:rsidR="005E728D">
          <w:rPr>
            <w:noProof/>
            <w:webHidden/>
          </w:rPr>
        </w:r>
        <w:r w:rsidR="005E728D">
          <w:rPr>
            <w:noProof/>
            <w:webHidden/>
          </w:rPr>
          <w:fldChar w:fldCharType="separate"/>
        </w:r>
        <w:r w:rsidR="005E728D">
          <w:rPr>
            <w:noProof/>
            <w:webHidden/>
          </w:rPr>
          <w:t>60</w:t>
        </w:r>
        <w:r w:rsidR="005E728D">
          <w:rPr>
            <w:noProof/>
            <w:webHidden/>
          </w:rPr>
          <w:fldChar w:fldCharType="end"/>
        </w:r>
      </w:hyperlink>
    </w:p>
    <w:p w14:paraId="630C70EA" w14:textId="4B2ED5FF"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98" w:history="1">
        <w:r w:rsidR="005E728D" w:rsidRPr="00AE78A2">
          <w:rPr>
            <w:rStyle w:val="Hiperhivatkozs"/>
            <w:noProof/>
          </w:rPr>
          <w:t>9 Köszönetnyilvánítás</w:t>
        </w:r>
        <w:r w:rsidR="005E728D">
          <w:rPr>
            <w:noProof/>
            <w:webHidden/>
          </w:rPr>
          <w:tab/>
        </w:r>
        <w:r w:rsidR="005E728D">
          <w:rPr>
            <w:noProof/>
            <w:webHidden/>
          </w:rPr>
          <w:fldChar w:fldCharType="begin"/>
        </w:r>
        <w:r w:rsidR="005E728D">
          <w:rPr>
            <w:noProof/>
            <w:webHidden/>
          </w:rPr>
          <w:instrText xml:space="preserve"> PAGEREF _Toc149621498 \h </w:instrText>
        </w:r>
        <w:r w:rsidR="005E728D">
          <w:rPr>
            <w:noProof/>
            <w:webHidden/>
          </w:rPr>
        </w:r>
        <w:r w:rsidR="005E728D">
          <w:rPr>
            <w:noProof/>
            <w:webHidden/>
          </w:rPr>
          <w:fldChar w:fldCharType="separate"/>
        </w:r>
        <w:r w:rsidR="005E728D">
          <w:rPr>
            <w:noProof/>
            <w:webHidden/>
          </w:rPr>
          <w:t>61</w:t>
        </w:r>
        <w:r w:rsidR="005E728D">
          <w:rPr>
            <w:noProof/>
            <w:webHidden/>
          </w:rPr>
          <w:fldChar w:fldCharType="end"/>
        </w:r>
      </w:hyperlink>
    </w:p>
    <w:p w14:paraId="6F549D18" w14:textId="112CAC11"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499" w:history="1">
        <w:r w:rsidR="005E728D" w:rsidRPr="00AE78A2">
          <w:rPr>
            <w:rStyle w:val="Hiperhivatkozs"/>
            <w:noProof/>
          </w:rPr>
          <w:t>10 Irodalomjegyzék</w:t>
        </w:r>
        <w:r w:rsidR="005E728D">
          <w:rPr>
            <w:noProof/>
            <w:webHidden/>
          </w:rPr>
          <w:tab/>
        </w:r>
        <w:r w:rsidR="005E728D">
          <w:rPr>
            <w:noProof/>
            <w:webHidden/>
          </w:rPr>
          <w:fldChar w:fldCharType="begin"/>
        </w:r>
        <w:r w:rsidR="005E728D">
          <w:rPr>
            <w:noProof/>
            <w:webHidden/>
          </w:rPr>
          <w:instrText xml:space="preserve"> PAGEREF _Toc149621499 \h </w:instrText>
        </w:r>
        <w:r w:rsidR="005E728D">
          <w:rPr>
            <w:noProof/>
            <w:webHidden/>
          </w:rPr>
        </w:r>
        <w:r w:rsidR="005E728D">
          <w:rPr>
            <w:noProof/>
            <w:webHidden/>
          </w:rPr>
          <w:fldChar w:fldCharType="separate"/>
        </w:r>
        <w:r w:rsidR="005E728D">
          <w:rPr>
            <w:noProof/>
            <w:webHidden/>
          </w:rPr>
          <w:t>62</w:t>
        </w:r>
        <w:r w:rsidR="005E728D">
          <w:rPr>
            <w:noProof/>
            <w:webHidden/>
          </w:rPr>
          <w:fldChar w:fldCharType="end"/>
        </w:r>
      </w:hyperlink>
    </w:p>
    <w:p w14:paraId="1C1B84A0" w14:textId="5A5F670F"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500" w:history="1">
        <w:r w:rsidR="005E728D" w:rsidRPr="00AE78A2">
          <w:rPr>
            <w:rStyle w:val="Hiperhivatkozs"/>
            <w:noProof/>
          </w:rPr>
          <w:t>Irodalomjegyzék</w:t>
        </w:r>
        <w:r w:rsidR="005E728D">
          <w:rPr>
            <w:noProof/>
            <w:webHidden/>
          </w:rPr>
          <w:tab/>
        </w:r>
        <w:r w:rsidR="005E728D">
          <w:rPr>
            <w:noProof/>
            <w:webHidden/>
          </w:rPr>
          <w:fldChar w:fldCharType="begin"/>
        </w:r>
        <w:r w:rsidR="005E728D">
          <w:rPr>
            <w:noProof/>
            <w:webHidden/>
          </w:rPr>
          <w:instrText xml:space="preserve"> PAGEREF _Toc149621500 \h </w:instrText>
        </w:r>
        <w:r w:rsidR="005E728D">
          <w:rPr>
            <w:noProof/>
            <w:webHidden/>
          </w:rPr>
        </w:r>
        <w:r w:rsidR="005E728D">
          <w:rPr>
            <w:noProof/>
            <w:webHidden/>
          </w:rPr>
          <w:fldChar w:fldCharType="separate"/>
        </w:r>
        <w:r w:rsidR="005E728D">
          <w:rPr>
            <w:noProof/>
            <w:webHidden/>
          </w:rPr>
          <w:t>63</w:t>
        </w:r>
        <w:r w:rsidR="005E728D">
          <w:rPr>
            <w:noProof/>
            <w:webHidden/>
          </w:rPr>
          <w:fldChar w:fldCharType="end"/>
        </w:r>
      </w:hyperlink>
    </w:p>
    <w:p w14:paraId="66BBBEF8" w14:textId="35F32692" w:rsidR="005E728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621501" w:history="1">
        <w:r w:rsidR="005E728D" w:rsidRPr="00AE78A2">
          <w:rPr>
            <w:rStyle w:val="Hiperhivatkozs"/>
            <w:noProof/>
          </w:rPr>
          <w:t>Függelék</w:t>
        </w:r>
        <w:r w:rsidR="005E728D">
          <w:rPr>
            <w:noProof/>
            <w:webHidden/>
          </w:rPr>
          <w:tab/>
        </w:r>
        <w:r w:rsidR="005E728D">
          <w:rPr>
            <w:noProof/>
            <w:webHidden/>
          </w:rPr>
          <w:fldChar w:fldCharType="begin"/>
        </w:r>
        <w:r w:rsidR="005E728D">
          <w:rPr>
            <w:noProof/>
            <w:webHidden/>
          </w:rPr>
          <w:instrText xml:space="preserve"> PAGEREF _Toc149621501 \h </w:instrText>
        </w:r>
        <w:r w:rsidR="005E728D">
          <w:rPr>
            <w:noProof/>
            <w:webHidden/>
          </w:rPr>
        </w:r>
        <w:r w:rsidR="005E728D">
          <w:rPr>
            <w:noProof/>
            <w:webHidden/>
          </w:rPr>
          <w:fldChar w:fldCharType="separate"/>
        </w:r>
        <w:r w:rsidR="005E728D">
          <w:rPr>
            <w:noProof/>
            <w:webHidden/>
          </w:rPr>
          <w:t>64</w:t>
        </w:r>
        <w:r w:rsidR="005E728D">
          <w:rPr>
            <w:noProof/>
            <w:webHidden/>
          </w:rPr>
          <w:fldChar w:fldCharType="end"/>
        </w:r>
      </w:hyperlink>
    </w:p>
    <w:p w14:paraId="74983692" w14:textId="4B9A2FEC"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621443"/>
      <w:r w:rsidRPr="00B50CAA">
        <w:lastRenderedPageBreak/>
        <w:t>Összefoglaló</w:t>
      </w:r>
      <w:bookmarkEnd w:id="0"/>
    </w:p>
    <w:p w14:paraId="748CAC95" w14:textId="1B8AC902" w:rsidR="00041F8B" w:rsidRDefault="00041F8B" w:rsidP="00041F8B">
      <w:r>
        <w:t xml:space="preserve">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 ember hallássérült, és több mint 70 millió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621444"/>
      <w:r w:rsidRPr="00B50CAA">
        <w:lastRenderedPageBreak/>
        <w:t>Abstract</w:t>
      </w:r>
      <w:bookmarkEnd w:id="1"/>
    </w:p>
    <w:p w14:paraId="75E3568E" w14:textId="77777777" w:rsidR="00041F8B" w:rsidRDefault="00041F8B" w:rsidP="00041F8B">
      <w:r>
        <w:t>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Globally, approximately 1.5 billion people are hearing impaired, and more than 70 million people use sign language as their primary means of communication.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non-signing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Cmsor1"/>
      </w:pPr>
      <w:bookmarkStart w:id="2" w:name="_Toc332797397"/>
      <w:bookmarkStart w:id="3" w:name="_Toc149621445"/>
      <w:r>
        <w:lastRenderedPageBreak/>
        <w:t>Bevezetés</w:t>
      </w:r>
      <w:bookmarkEnd w:id="2"/>
      <w:bookmarkEnd w:id="3"/>
    </w:p>
    <w:p w14:paraId="7D2ACDE9" w14:textId="52176871"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 xml:space="preserve">közel 70 millió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4" w:name="_Toc149621446"/>
      <w:r>
        <w:t>Jelnyelv alapok</w:t>
      </w:r>
      <w:bookmarkEnd w:id="4"/>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35A7F478"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-nek</w:t>
      </w:r>
      <w:r>
        <w:t xml:space="preserve"> francia jelnyelv</w:t>
      </w:r>
      <w:r w:rsidR="00AB2E11">
        <w:t>i</w:t>
      </w:r>
      <w:r>
        <w:t xml:space="preserve"> gyökere</w:t>
      </w:r>
      <w:r w:rsidR="00AB2E11">
        <w:t>i vannak</w:t>
      </w:r>
      <w:r>
        <w:t xml:space="preserve">, </w:t>
      </w:r>
      <w:r w:rsidR="00AB2E11">
        <w:t xml:space="preserve">addig </w:t>
      </w:r>
      <w:r>
        <w:t>a BSL teljesen külön fejlődött. Továbbá hasonlóan a verbális nyelvekhez, itt is léteznek dialektusok, helyi sajátosságok</w:t>
      </w:r>
      <w:r w:rsidR="00AB2E11">
        <w:t>, ami tovább</w:t>
      </w:r>
      <w:r w:rsidR="00123ED7">
        <w:t>i komplexitáshoz vezet intelligens megoldások kialakításakor.</w:t>
      </w:r>
    </w:p>
    <w:p w14:paraId="1FCD396C" w14:textId="6385BA59"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 más néven balinéz jelnyelv, egy falusi jelnyelv, amely két szomszédos faluban őshonos Bali északi részén, Indonéziában.</w:t>
      </w:r>
      <w:r>
        <w:t xml:space="preserve"> </w:t>
      </w:r>
      <w:r w:rsidRPr="00DF1AFC">
        <w:t>A Kata Kolokban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5" w:name="_Toc149621447"/>
      <w:r>
        <w:t>Amerikai jelnyelv (ASL)</w:t>
      </w:r>
      <w:bookmarkEnd w:id="5"/>
    </w:p>
    <w:p w14:paraId="1B61D264" w14:textId="69B6EAF0"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 Az itt használt jelnyelv kombinálta az amerikai helyi jelnyelveket a francia jelnyelvvel, ami az ASL alapját képezte.</w:t>
      </w:r>
    </w:p>
    <w:p w14:paraId="6E0A0CB9" w14:textId="1BAA118A" w:rsidR="00AB2E11" w:rsidRDefault="00AB2E11" w:rsidP="00AB2E11">
      <w:r>
        <w:t xml:space="preserve">Közel félmillió ember beszéli, ami meglepő, hiszen ez a szám körülbelül 10%-a a 40 millió hallássérültnek az országban. </w:t>
      </w:r>
      <w:r w:rsidRPr="00605C81">
        <w:t>Az ASL a 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6" w:name="_Toc149621448"/>
      <w:r>
        <w:t xml:space="preserve">Ujjbetűzés az amerikai </w:t>
      </w:r>
      <w:r w:rsidR="008105B2">
        <w:t>jelnyelvben</w:t>
      </w:r>
      <w:bookmarkEnd w:id="6"/>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viszont a karakterek teljes mértékben beazonosíthatóak csupán a kezek megfigyelésével. pl.: A fejmozgás, vagy előre dőlő testhelyzet ujjbetűzés során hangsúlyozó szereppel bírhat</w:t>
      </w:r>
      <w:r w:rsidR="00A73229">
        <w:t>.</w:t>
      </w:r>
    </w:p>
    <w:p w14:paraId="458A63C1" w14:textId="26951427" w:rsidR="005106E2" w:rsidRDefault="009171AF" w:rsidP="005106E2">
      <w:r w:rsidRPr="009171AF">
        <w:lastRenderedPageBreak/>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Kpalrs"/>
      </w:pPr>
      <w:r>
        <w:t>Amerikai jelnyelv ujjbetűzés során használt lehetséges kéz formái.</w:t>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7" w:name="_Toc149621449"/>
      <w:r>
        <w:t>Általános ASL</w:t>
      </w:r>
      <w:bookmarkEnd w:id="7"/>
    </w:p>
    <w:p w14:paraId="7811FE7D" w14:textId="3D912EBD"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 xml:space="preserve">erre a </w:t>
      </w:r>
      <w:r w:rsidRPr="00A73229">
        <w:lastRenderedPageBreak/>
        <w:t xml:space="preserve">jelenségre az </w:t>
      </w:r>
      <w:commentRangeStart w:id="8"/>
      <w:r w:rsidRPr="00A73229">
        <w:t xml:space="preserve">Anya, illetve Apa </w:t>
      </w:r>
      <w:commentRangeEnd w:id="8"/>
      <w:r w:rsidR="00BB4424">
        <w:rPr>
          <w:rStyle w:val="Jegyzethivatkozs"/>
        </w:rPr>
        <w:commentReference w:id="8"/>
      </w:r>
      <w:r w:rsidRPr="00A73229">
        <w:t>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 Módosító tényező lehet még a másik kéz alakja, és a végrehajtott mozgáskombináció </w:t>
      </w:r>
      <w:commentRangeStart w:id="9"/>
      <w:r w:rsidR="00C3257B">
        <w:t>is</w:t>
      </w:r>
      <w:commentRangeEnd w:id="9"/>
      <w:r w:rsidR="00BB4424">
        <w:rPr>
          <w:rStyle w:val="Jegyzethivatkozs"/>
        </w:rPr>
        <w:commentReference w:id="9"/>
      </w:r>
      <w:r w:rsidR="00C3257B">
        <w:t>.</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Kpalrs"/>
      </w:pPr>
      <w:r>
        <w:t xml:space="preserve">Balra az Anya, jobbra az Apa gesztus az </w:t>
      </w:r>
      <w:r w:rsidR="00DD327D">
        <w:t>amerikai</w:t>
      </w:r>
      <w:r>
        <w:t xml:space="preserve"> jelnyelvben.</w:t>
      </w:r>
    </w:p>
    <w:p w14:paraId="7664E216" w14:textId="37EEBE85"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commentRangeStart w:id="10"/>
      <w:r w:rsidR="00797EB6">
        <w:t>gloss</w:t>
      </w:r>
      <w:commentRangeEnd w:id="10"/>
      <w:r w:rsidR="00BB4424">
        <w:rPr>
          <w:rStyle w:val="Jegyzethivatkozs"/>
        </w:rPr>
        <w:commentReference w:id="10"/>
      </w:r>
      <w:r w:rsidR="00797EB6">
        <w:t>” vagy „</w:t>
      </w:r>
      <w:r w:rsidR="006504C3">
        <w:t>glossing” -</w:t>
      </w:r>
      <w:r w:rsidR="00797EB6">
        <w:t>nak.</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Kpalrs"/>
      </w:pPr>
      <w:r>
        <w:t>Példa az ASL-ben használatos glossra.</w:t>
      </w:r>
    </w:p>
    <w:p w14:paraId="234C405A" w14:textId="77777777" w:rsidR="00FE6A9C" w:rsidRDefault="00FE6A9C" w:rsidP="00FE6A9C">
      <w:pPr>
        <w:pStyle w:val="Cmsor2"/>
      </w:pPr>
      <w:bookmarkStart w:id="11" w:name="_Toc149621450"/>
      <w:r>
        <w:t>A dolgozat felépítése</w:t>
      </w:r>
      <w:bookmarkEnd w:id="11"/>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lastRenderedPageBreak/>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t>Ezt követően nagy léptékben haladva, ismertetem a kutatás menetét, alkalmazott módszertanokat, valamint a kiindulási alapként szolgáló megoldások algoritmikus hátterét.</w:t>
      </w:r>
    </w:p>
    <w:p w14:paraId="13EAB42B" w14:textId="77777777"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„usecase”-ek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2" w:name="_Toc149621451"/>
      <w:r>
        <w:lastRenderedPageBreak/>
        <w:t>Kapcsolódó kutatások</w:t>
      </w:r>
      <w:bookmarkEnd w:id="12"/>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Cmsor2"/>
      </w:pPr>
      <w:bookmarkStart w:id="13" w:name="_Toc149621452"/>
      <w:r>
        <w:t>Hagyományos képfeldolgozáson alapuló módszerek</w:t>
      </w:r>
      <w:bookmarkEnd w:id="13"/>
    </w:p>
    <w:p w14:paraId="0E0B6145" w14:textId="7B7FD143"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commentRangeStart w:id="14"/>
      <w:commentRangeStart w:id="15"/>
      <w:r w:rsidRPr="00DA0892">
        <w:rPr>
          <w:highlight w:val="yellow"/>
        </w:rPr>
        <w:t>Gyakori például a kezek szegmentálása.</w:t>
      </w:r>
      <w:commentRangeEnd w:id="14"/>
      <w:r>
        <w:rPr>
          <w:rStyle w:val="Jegyzethivatkozs"/>
        </w:rPr>
        <w:commentReference w:id="14"/>
      </w:r>
      <w:commentRangeEnd w:id="15"/>
      <w:r w:rsidR="00274327">
        <w:rPr>
          <w:rStyle w:val="Jegyzethivatkozs"/>
        </w:rPr>
        <w:commentReference w:id="15"/>
      </w:r>
      <w:r w:rsidR="008063DA">
        <w:t xml:space="preserve"> Vagy a dinamikus információ kinyerése az </w:t>
      </w:r>
      <w:commentRangeStart w:id="16"/>
      <w:r w:rsidR="008063DA">
        <w:t>egyes képkockák pixeleinek különbségéből.</w:t>
      </w:r>
      <w:commentRangeEnd w:id="16"/>
      <w:r w:rsidR="008063DA">
        <w:rPr>
          <w:rStyle w:val="Jegyzethivatkozs"/>
        </w:rPr>
        <w:commentReference w:id="16"/>
      </w:r>
    </w:p>
    <w:p w14:paraId="391E3510" w14:textId="08381337" w:rsidR="00966DAD" w:rsidRDefault="00966DAD" w:rsidP="00966DAD">
      <w:pPr>
        <w:pStyle w:val="Kp"/>
      </w:pPr>
      <w:r w:rsidRPr="00966DAD">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7"/>
                    <a:stretch>
                      <a:fillRect/>
                    </a:stretch>
                  </pic:blipFill>
                  <pic:spPr>
                    <a:xfrm>
                      <a:off x="0" y="0"/>
                      <a:ext cx="5400040" cy="1944370"/>
                    </a:xfrm>
                    <a:prstGeom prst="rect">
                      <a:avLst/>
                    </a:prstGeom>
                  </pic:spPr>
                </pic:pic>
              </a:graphicData>
            </a:graphic>
          </wp:inline>
        </w:drawing>
      </w:r>
    </w:p>
    <w:p w14:paraId="227DF2A2" w14:textId="2287BB6B" w:rsidR="00602419" w:rsidRDefault="00966DAD" w:rsidP="005B177E">
      <w:pPr>
        <w:pStyle w:val="Kpalrs"/>
      </w:pPr>
      <w:r>
        <w:t>Példa kezek szegmentálására Szín hisztogram segítségével.</w:t>
      </w:r>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7D30C350" w:rsidR="00715ECE" w:rsidRDefault="000543D2" w:rsidP="000543D2">
      <w:pPr>
        <w:pStyle w:val="Cmsor3"/>
      </w:pPr>
      <w:bookmarkStart w:id="17" w:name="_Toc149621453"/>
      <w:commentRangeStart w:id="18"/>
      <w:r w:rsidRPr="000543D2">
        <w:lastRenderedPageBreak/>
        <w:t>Jelnyelv automatikus fordítása többfolyamos 3D CNN-nel és mesterséges mélységtérképek generálása</w:t>
      </w:r>
      <w:commentRangeEnd w:id="18"/>
      <w:r>
        <w:rPr>
          <w:rStyle w:val="Jegyzethivatkozs"/>
          <w:rFonts w:cs="Times New Roman"/>
          <w:b w:val="0"/>
          <w:bCs w:val="0"/>
        </w:rPr>
        <w:commentReference w:id="18"/>
      </w:r>
      <w:bookmarkEnd w:id="17"/>
    </w:p>
    <w:p w14:paraId="63D8739B" w14:textId="058C2D8F" w:rsidR="00715ECE" w:rsidRDefault="000543D2" w:rsidP="001C31F7">
      <w:r>
        <w:t>Ebben a kutatásban videó képkockáiból azonosítottak be jeleket. Első lépésként a képkockák számát csökkentették le.</w:t>
      </w:r>
      <w:r w:rsidR="00573B7B">
        <w:t xml:space="preserve"> Egy előtanított </w:t>
      </w:r>
      <w:commentRangeStart w:id="19"/>
      <w:r w:rsidR="00573B7B">
        <w:t>VGG16</w:t>
      </w:r>
      <w:commentRangeEnd w:id="19"/>
      <w:r w:rsidR="00573B7B">
        <w:rPr>
          <w:rStyle w:val="Jegyzethivatkozs"/>
        </w:rPr>
        <w:commentReference w:id="19"/>
      </w:r>
      <w:r w:rsidR="00573B7B">
        <w:t xml:space="preserve"> 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44B1F34A" w:rsidR="001B56D0" w:rsidRDefault="001B56D0" w:rsidP="001B56D0">
      <w:pPr>
        <w:pStyle w:val="Listaszerbekezds"/>
        <w:numPr>
          <w:ilvl w:val="0"/>
          <w:numId w:val="23"/>
        </w:numPr>
      </w:pPr>
      <w:r>
        <w:t xml:space="preserve">Optical flow, vagyis </w:t>
      </w:r>
      <w:r w:rsidRPr="001B56D0">
        <w:t>a tárgyak látszólagos mozgásának mintázatá</w:t>
      </w:r>
      <w:r>
        <w:t xml:space="preserve">t közelítő módszert alkalmaztak az egyes képkockák között. Ehhez </w:t>
      </w:r>
      <w:commentRangeStart w:id="20"/>
      <w:commentRangeStart w:id="21"/>
      <w:r w:rsidRPr="001B56D0">
        <w:t xml:space="preserve">Gunnar Farneback </w:t>
      </w:r>
      <w:r>
        <w:t>2003</w:t>
      </w:r>
      <w:commentRangeEnd w:id="20"/>
      <w:r>
        <w:rPr>
          <w:rStyle w:val="Jegyzethivatkozs"/>
        </w:rPr>
        <w:commentReference w:id="20"/>
      </w:r>
      <w:commentRangeEnd w:id="21"/>
      <w:r>
        <w:rPr>
          <w:rStyle w:val="Jegyzethivatkozs"/>
        </w:rPr>
        <w:commentReference w:id="21"/>
      </w:r>
      <w:r>
        <w:t>-ban publikált algoritmusát alkalmazták. Az így keletkező újabb képkockákat, hasonlóan a következő módszerhez, az RGB dimenzióhoz csatolták, egy újabb „optical flow” dimenzióként.</w:t>
      </w:r>
    </w:p>
    <w:p w14:paraId="1F65F0C7" w14:textId="432B84D9" w:rsidR="001C31F7" w:rsidRDefault="00841A96" w:rsidP="0024143A">
      <w:pPr>
        <w:pStyle w:val="Listaszerbekezds"/>
        <w:numPr>
          <w:ilvl w:val="0"/>
          <w:numId w:val="23"/>
        </w:numPr>
      </w:pPr>
      <w:r>
        <w:t>A másik módszer mélység információt tartalmazó képek alkalmazása. Ehhez azonban nem egy második, mélységélességre is érzékeny kamerát alkalmaztak, hanem algoritmikusan generálták. A feladatot egy módosított GAN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8"/>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9"/>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Kpalrs"/>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22" w:name="_Toc149621454"/>
      <w:r>
        <w:t>Segédeszközt használó megoldások</w:t>
      </w:r>
      <w:bookmarkEnd w:id="22"/>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23" w:name="_Toc149621455"/>
      <w:commentRangeStart w:id="24"/>
      <w:r>
        <w:t>Kesztyű</w:t>
      </w:r>
      <w:r w:rsidR="001425CC">
        <w:t>t</w:t>
      </w:r>
      <w:r w:rsidR="0076387E">
        <w:t xml:space="preserve"> </w:t>
      </w:r>
      <w:r w:rsidR="001425CC">
        <w:t>használó</w:t>
      </w:r>
      <w:r w:rsidR="0076387E">
        <w:t xml:space="preserve"> kutatások</w:t>
      </w:r>
      <w:commentRangeEnd w:id="24"/>
      <w:r w:rsidR="00326294">
        <w:rPr>
          <w:rStyle w:val="Jegyzethivatkozs"/>
          <w:rFonts w:cs="Times New Roman"/>
          <w:b w:val="0"/>
          <w:bCs w:val="0"/>
        </w:rPr>
        <w:commentReference w:id="24"/>
      </w:r>
      <w:bookmarkEnd w:id="23"/>
    </w:p>
    <w:p w14:paraId="483BF901" w14:textId="1078533A" w:rsidR="008E55FD" w:rsidRDefault="00784C81" w:rsidP="001C31F7">
      <w:r>
        <w:t xml:space="preserve">Az egyik </w:t>
      </w:r>
      <w:r w:rsidR="00681927">
        <w:t xml:space="preserve">jelentős irány a kesztyű használata. Irodalma jelentős, néhány évente mindig érkezik egy-egy nagyobb áttörés a területen. A </w:t>
      </w:r>
      <w:commentRangeStart w:id="25"/>
      <w:r w:rsidR="00681927" w:rsidRPr="00EB1114">
        <w:t>korai prototípusok</w:t>
      </w:r>
      <w:commentRangeEnd w:id="25"/>
      <w:r w:rsidR="00E0196C">
        <w:rPr>
          <w:rStyle w:val="Jegyzethivatkozs"/>
        </w:rPr>
        <w:commentReference w:id="25"/>
      </w:r>
      <w:r w:rsidR="00681927">
        <w:t xml:space="preserve"> az egyszerűbb mozdulatok, például az ábécé betűinek és a számjegyeknek a felismerését céloz</w:t>
      </w:r>
      <w:r w:rsidR="007F6C8A">
        <w:t>zák általában</w:t>
      </w:r>
      <w:r w:rsidR="00681927">
        <w:t xml:space="preserve">, míg a </w:t>
      </w:r>
      <w:commentRangeStart w:id="26"/>
      <w:r w:rsidR="00681927" w:rsidRPr="00EB1114">
        <w:t>későbbi rendszerek</w:t>
      </w:r>
      <w:commentRangeEnd w:id="26"/>
      <w:r w:rsidR="00E0196C">
        <w:rPr>
          <w:rStyle w:val="Jegyzethivatkozs"/>
        </w:rPr>
        <w:commentReference w:id="26"/>
      </w:r>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Kpalrs"/>
      </w:pPr>
      <w:r>
        <w:t>Jelnyelv fordító kesztyű prototípus.</w:t>
      </w:r>
    </w:p>
    <w:p w14:paraId="402CE9F5" w14:textId="6EDE3AB5" w:rsidR="00FE6469" w:rsidRDefault="0082295F" w:rsidP="00B34750">
      <w:r>
        <w:t xml:space="preserve">A kesztyű valójában </w:t>
      </w:r>
      <w:commentRangeStart w:id="27"/>
      <w:r>
        <w:t>t</w:t>
      </w:r>
      <w:r w:rsidR="00D31FE4">
        <w:t xml:space="preserve">öbb szenzor összehangolt méréseit </w:t>
      </w:r>
      <w:commentRangeEnd w:id="27"/>
      <w:r w:rsidR="00E0196C">
        <w:rPr>
          <w:rStyle w:val="Jegyzethivatkozs"/>
        </w:rPr>
        <w:commentReference w:id="27"/>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28" w:name="_Toc149621456"/>
      <w:r w:rsidRPr="00F53C3D">
        <w:t>SignRing</w:t>
      </w:r>
      <w:r>
        <w:t xml:space="preserve">: </w:t>
      </w:r>
      <w:r w:rsidRPr="00F53C3D">
        <w:t>Amerikai jelnyelv-felismerés IMU</w:t>
      </w:r>
      <w:r>
        <w:t xml:space="preserve"> szenzorral ellátott </w:t>
      </w:r>
      <w:r w:rsidRPr="00F53C3D">
        <w:t>gyűrűkkel</w:t>
      </w:r>
      <w:bookmarkEnd w:id="28"/>
    </w:p>
    <w:p w14:paraId="041A1F9E" w14:textId="29D9CADE" w:rsidR="001C31F7" w:rsidRDefault="00FE6469" w:rsidP="00C66B0A">
      <w:r>
        <w:t xml:space="preserve">Egy újabb megközelítés a </w:t>
      </w:r>
      <w:commentRangeStart w:id="29"/>
      <w:r w:rsidRPr="002D1E8F">
        <w:t>gyűrűbe</w:t>
      </w:r>
      <w:commentRangeEnd w:id="29"/>
      <w:r w:rsidR="002D1E8F">
        <w:rPr>
          <w:rStyle w:val="Jegyzethivatkozs"/>
        </w:rPr>
        <w:commentReference w:id="29"/>
      </w:r>
      <w:r>
        <w:t xml:space="preserve"> helyezett </w:t>
      </w:r>
      <w:r w:rsidRPr="00FE6469">
        <w:t>inerciális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30" w:name="_Toc149621457"/>
      <w:r>
        <w:t>A dolgozat célja</w:t>
      </w:r>
      <w:bookmarkEnd w:id="30"/>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31" w:name="_Toc149621458"/>
      <w:r>
        <w:lastRenderedPageBreak/>
        <w:t>Megközelítés</w:t>
      </w:r>
      <w:bookmarkEnd w:id="31"/>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32" w:name="_Toc149621459"/>
      <w:r>
        <w:t xml:space="preserve">Póz </w:t>
      </w:r>
      <w:r w:rsidR="000D0C1C">
        <w:t>felismerés</w:t>
      </w:r>
      <w:bookmarkEnd w:id="32"/>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12EB6FB8" w:rsidR="00B96455" w:rsidRDefault="004E773D" w:rsidP="004E773D">
      <w:pPr>
        <w:pStyle w:val="Cmsor3"/>
      </w:pPr>
      <w:bookmarkStart w:id="33" w:name="_Toc149621460"/>
      <w:commentRangeStart w:id="34"/>
      <w:commentRangeStart w:id="35"/>
      <w:r>
        <w:lastRenderedPageBreak/>
        <w:t>Open</w:t>
      </w:r>
      <w:r w:rsidR="00E36D15">
        <w:t>P</w:t>
      </w:r>
      <w:r>
        <w:t>ose</w:t>
      </w:r>
      <w:commentRangeEnd w:id="34"/>
      <w:r w:rsidR="000A184A">
        <w:rPr>
          <w:rStyle w:val="Jegyzethivatkozs"/>
          <w:rFonts w:cs="Times New Roman"/>
          <w:b w:val="0"/>
          <w:bCs w:val="0"/>
        </w:rPr>
        <w:commentReference w:id="34"/>
      </w:r>
      <w:commentRangeEnd w:id="35"/>
      <w:r w:rsidR="006C11D9">
        <w:rPr>
          <w:rStyle w:val="Jegyzethivatkozs"/>
          <w:rFonts w:cs="Times New Roman"/>
          <w:b w:val="0"/>
          <w:bCs w:val="0"/>
        </w:rPr>
        <w:commentReference w:id="35"/>
      </w:r>
      <w:bookmarkEnd w:id="33"/>
    </w:p>
    <w:p w14:paraId="7CE0CD47" w14:textId="455FF714" w:rsidR="000A184A" w:rsidRDefault="0056037C" w:rsidP="000A184A">
      <w:r w:rsidRPr="0056037C">
        <w:t>Az OpenPose kiemelkedik a póz detektálás világában, mint az első nyílt forráskódú, valós idejű 2D test-, kéz- és arc-póz detektálási rendszer. A Carnegie Mellon Egyetem által kifejlesztett projekt olyan technológiát hozott el a 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OpenPoset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Kpalrs"/>
      </w:pPr>
      <w:r>
        <w:t>Többalakos 2D póz felismerés eredménye az OpenPose algoritmussal.</w:t>
      </w:r>
    </w:p>
    <w:p w14:paraId="3D12D145" w14:textId="131E7301"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xml:space="preserve">. A pontossága ellenőrizhető, két kulcspont között, egy integrállal a két pontot összekötő szakasz </w:t>
      </w:r>
      <w:commentRangeStart w:id="36"/>
      <w:r w:rsidR="007E6C64">
        <w:t>mentén</w:t>
      </w:r>
      <w:commentRangeEnd w:id="36"/>
      <w:r w:rsidR="007E6C64">
        <w:rPr>
          <w:rStyle w:val="Jegyzethivatkozs"/>
        </w:rPr>
        <w:commentReference w:id="36"/>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78FDCF60"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helyettesítik diszkrét </w:t>
      </w:r>
      <w:r w:rsidR="00A44E03">
        <w:t>lépésekkel</w:t>
      </w:r>
      <w:r w:rsidR="00E778C3">
        <w:t>.</w:t>
      </w:r>
    </w:p>
    <w:p w14:paraId="3B46204D" w14:textId="2DFAF0B6"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commentRangeStart w:id="37"/>
      <w:r w:rsidR="00EA60C3">
        <w:t>ltalános esetben szétválogatni a kulcspontokat változó számú emberre NP nehéz feladat</w:t>
      </w:r>
      <w:r w:rsidR="007076A2">
        <w:t xml:space="preserve"> lenne</w:t>
      </w:r>
      <w:r w:rsidR="00EA60C3">
        <w:t>.</w:t>
      </w:r>
      <w:commentRangeEnd w:id="37"/>
      <w:r w:rsidR="00D30355">
        <w:rPr>
          <w:rStyle w:val="Jegyzethivatkozs"/>
        </w:rPr>
        <w:commentReference w:id="37"/>
      </w:r>
    </w:p>
    <w:p w14:paraId="20E17006" w14:textId="7E0B6E30" w:rsidR="004E773D" w:rsidRDefault="00E743F9" w:rsidP="004E773D">
      <w:pPr>
        <w:pStyle w:val="Cmsor3"/>
      </w:pPr>
      <w:bookmarkStart w:id="38" w:name="_Toc149621461"/>
      <w:r>
        <w:t>MediaPipe</w:t>
      </w:r>
      <w:commentRangeStart w:id="39"/>
      <w:commentRangeStart w:id="40"/>
      <w:r w:rsidR="004E773D">
        <w:t xml:space="preserve"> </w:t>
      </w:r>
      <w:r>
        <w:t>Holistic</w:t>
      </w:r>
      <w:commentRangeEnd w:id="39"/>
      <w:r w:rsidR="002A72B0">
        <w:rPr>
          <w:rStyle w:val="Jegyzethivatkozs"/>
          <w:rFonts w:cs="Times New Roman"/>
          <w:b w:val="0"/>
          <w:bCs w:val="0"/>
        </w:rPr>
        <w:commentReference w:id="39"/>
      </w:r>
      <w:commentRangeEnd w:id="40"/>
      <w:r w:rsidR="002A72B0">
        <w:rPr>
          <w:rStyle w:val="Jegyzethivatkozs"/>
          <w:rFonts w:cs="Times New Roman"/>
          <w:b w:val="0"/>
          <w:bCs w:val="0"/>
        </w:rPr>
        <w:commentReference w:id="40"/>
      </w:r>
      <w:r w:rsidR="00550E25">
        <w:t xml:space="preserve"> és </w:t>
      </w:r>
      <w:r>
        <w:t>Hands</w:t>
      </w:r>
      <w:bookmarkEnd w:id="38"/>
    </w:p>
    <w:p w14:paraId="497CDA34" w14:textId="4A781E0B"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az egymáshoz képesti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6E870ACE" w:rsidR="0029119E" w:rsidRDefault="0029119E" w:rsidP="0029119E">
      <w:r>
        <w:t xml:space="preserve">Ami igazán különlegessé teszi a Holistic modellt, az az integrált megközelítés: több modellt kombinál együtt a lehető legpontosabb eredmények eléréséhez. Például külön modell végzi a testpóz, kéz, fej kulcspontjainak meghatározását. Ezek az </w:t>
      </w:r>
      <w:r>
        <w:lastRenderedPageBreak/>
        <w:t>almodelljei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Kpalrs"/>
      </w:pPr>
      <w:r w:rsidRPr="00035CA9">
        <w:t>Media</w:t>
      </w:r>
      <w:r>
        <w:t>P</w:t>
      </w:r>
      <w:r w:rsidRPr="00035CA9">
        <w:t xml:space="preserve">ipe </w:t>
      </w:r>
      <w:r w:rsidR="00E743F9">
        <w:t>Holistic</w:t>
      </w:r>
      <w:r w:rsidRPr="00035CA9">
        <w:t xml:space="preserve"> </w:t>
      </w:r>
      <w:r>
        <w:t>modell távlati architektúrája.</w:t>
      </w:r>
    </w:p>
    <w:p w14:paraId="0724DF2E" w14:textId="66FB4FCF"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Cmsor1"/>
      </w:pPr>
      <w:bookmarkStart w:id="41" w:name="_Toc149621462"/>
      <w:r>
        <w:lastRenderedPageBreak/>
        <w:t>Statikus ujjbetűzés</w:t>
      </w:r>
      <w:bookmarkEnd w:id="41"/>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xml:space="preserve">, olyankor szám esetében a jelelő tenyerét maga felé </w:t>
      </w:r>
      <w:commentRangeStart w:id="42"/>
      <w:r w:rsidR="007803F1">
        <w:t>fordíthatja</w:t>
      </w:r>
      <w:commentRangeEnd w:id="42"/>
      <w:r w:rsidR="00E0423D">
        <w:rPr>
          <w:rStyle w:val="Jegyzethivatkozs"/>
        </w:rPr>
        <w:commentReference w:id="42"/>
      </w:r>
      <w:r w:rsidR="007803F1">
        <w:t>.</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23"/>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4"/>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5"/>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6"/>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207CD27B" w:rsidR="00E608D3" w:rsidRPr="00E608D3" w:rsidRDefault="003B14B9" w:rsidP="005B177E">
      <w:pPr>
        <w:pStyle w:val="Kpalrs"/>
      </w:pPr>
      <w:r>
        <w:t>ASL-ben e</w:t>
      </w:r>
      <w:r w:rsidR="00E608D3">
        <w:t xml:space="preserve">gyforma kézformát használó, mégis </w:t>
      </w:r>
      <w:r>
        <w:t>különböző jelentésű gesztusok.</w:t>
      </w:r>
    </w:p>
    <w:p w14:paraId="1D624D65" w14:textId="43ACEFC0" w:rsidR="00C771AB" w:rsidRDefault="00637D39" w:rsidP="00FE6A9C">
      <w:pPr>
        <w:pStyle w:val="Cmsor2"/>
      </w:pPr>
      <w:bookmarkStart w:id="43" w:name="_Toc149621463"/>
      <w:r>
        <w:t>Adathalmaz</w:t>
      </w:r>
      <w:bookmarkEnd w:id="43"/>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08B624DB" w:rsidR="004C3383" w:rsidRDefault="004C3383" w:rsidP="004C3383">
      <w:pPr>
        <w:pStyle w:val="Listaszerbekezds"/>
        <w:numPr>
          <w:ilvl w:val="0"/>
          <w:numId w:val="25"/>
        </w:numPr>
      </w:pPr>
      <w:commentRangeStart w:id="44"/>
      <w:r>
        <w:t>Sign language MNIST</w:t>
      </w:r>
      <w:commentRangeEnd w:id="44"/>
      <w:r>
        <w:rPr>
          <w:rStyle w:val="Jegyzethivatkozs"/>
        </w:rPr>
        <w:commentReference w:id="44"/>
      </w:r>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8130C50" w:rsidR="000A6B17" w:rsidRDefault="000A6B17" w:rsidP="004C3383">
      <w:pPr>
        <w:pStyle w:val="Listaszerbekezds"/>
        <w:numPr>
          <w:ilvl w:val="0"/>
          <w:numId w:val="25"/>
        </w:numPr>
      </w:pPr>
      <w:commentRangeStart w:id="45"/>
      <w:commentRangeStart w:id="46"/>
      <w:r>
        <w:t>University of Exter ASL</w:t>
      </w:r>
      <w:commentRangeEnd w:id="45"/>
      <w:r>
        <w:rPr>
          <w:rStyle w:val="Jegyzethivatkozs"/>
        </w:rPr>
        <w:commentReference w:id="45"/>
      </w:r>
      <w:commentRangeEnd w:id="46"/>
      <w:r>
        <w:rPr>
          <w:rStyle w:val="Jegyzethivatkozs"/>
        </w:rPr>
        <w:commentReference w:id="46"/>
      </w:r>
      <w:r w:rsidR="009616F0">
        <w:t xml:space="preserve"> dataset</w:t>
      </w:r>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76DC1366" w:rsidR="00AD6F3E" w:rsidRDefault="00AD6F3E" w:rsidP="004C3383">
      <w:pPr>
        <w:pStyle w:val="Listaszerbekezds"/>
        <w:numPr>
          <w:ilvl w:val="0"/>
          <w:numId w:val="25"/>
        </w:numPr>
      </w:pPr>
      <w:commentRangeStart w:id="47"/>
      <w:r>
        <w:t xml:space="preserve">Sign language for Alphabets </w:t>
      </w:r>
      <w:commentRangeEnd w:id="47"/>
      <w:r>
        <w:rPr>
          <w:rStyle w:val="Jegyzethivatkozs"/>
        </w:rPr>
        <w:commentReference w:id="47"/>
      </w:r>
      <w:r>
        <w:t xml:space="preserve">adathalmaz: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48" w:name="_Toc149621464"/>
      <w:r>
        <w:t>Interpolációs algoritmusok</w:t>
      </w:r>
      <w:bookmarkEnd w:id="48"/>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Cmsor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aszerbekezds"/>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aszerbekezds"/>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aszerbekezds"/>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és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A sinc-függvény tulajdonságainak köszönhetően a Lanczos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Kpalrs"/>
      </w:pPr>
      <w:r>
        <w:t xml:space="preserve">Interpolációs algoritmusok </w:t>
      </w:r>
      <w:r w:rsidR="00FA179E">
        <w:t>eredménye</w:t>
      </w:r>
      <w:r>
        <w:t xml:space="preserve"> az ASL MNIST adathalmazon.</w:t>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596E612E" w:rsidR="005E1185" w:rsidRDefault="00431515" w:rsidP="005E1185">
      <w:pPr>
        <w:pStyle w:val="Listaszerbekezds"/>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xml:space="preserve">, továbbiakban </w:t>
      </w:r>
      <w:commentRangeStart w:id="49"/>
      <w:r w:rsidR="00261DD3">
        <w:t>DRLN</w:t>
      </w:r>
      <w:commentRangeEnd w:id="49"/>
      <w:r w:rsidR="00B2533A">
        <w:rPr>
          <w:rStyle w:val="Jegyzethivatkozs"/>
        </w:rPr>
        <w:commentReference w:id="49"/>
      </w:r>
      <w:r w:rsidR="00261DD3">
        <w:t>,</w:t>
      </w:r>
      <w:r w:rsidR="00CF5FAA">
        <w:t xml:space="preserve"> különlegességét az adja, hogy olyan modulokból épül fel, melyek kombinálják a mély reziduális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581E197B" w:rsidR="0019173E" w:rsidRDefault="008F2591" w:rsidP="0019173E">
      <w:pPr>
        <w:pStyle w:val="Listaszerbekezds"/>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xml:space="preserve">, röviden </w:t>
      </w:r>
      <w:commentRangeStart w:id="50"/>
      <w:r w:rsidR="00617DF3">
        <w:t>A2N</w:t>
      </w:r>
      <w:commentRangeEnd w:id="50"/>
      <w:r w:rsidR="00DD2B6E">
        <w:rPr>
          <w:rStyle w:val="Jegyzethivatkozs"/>
        </w:rPr>
        <w:commentReference w:id="50"/>
      </w:r>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Kpalrs"/>
      </w:pPr>
      <w:r>
        <w:t>Mély tanuláson alapuló felbontás növelő módszerek összehasonlítása Lánczos interpolációval.</w:t>
      </w:r>
    </w:p>
    <w:p w14:paraId="0B5ECDCA" w14:textId="52E6A526" w:rsidR="00797778" w:rsidRDefault="00EE31B9" w:rsidP="00DD2B6E">
      <w:pPr>
        <w:pStyle w:val="Cmsor3"/>
      </w:pPr>
      <w:bookmarkStart w:id="51" w:name="_Toc149621465"/>
      <w:r>
        <w:t>Fekete fehér képek színezése mély tanuláson alapuló modellekkel</w:t>
      </w:r>
      <w:bookmarkEnd w:id="51"/>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CDB987A" w:rsidR="00E861D2" w:rsidRDefault="00E861D2" w:rsidP="00EE31B9">
      <w:r w:rsidRPr="00E861D2">
        <w:t>A</w:t>
      </w:r>
      <w:r>
        <w:t xml:space="preserve"> felhasznált modellek a „</w:t>
      </w:r>
      <w:commentRangeStart w:id="52"/>
      <w:commentRangeStart w:id="53"/>
      <w:r w:rsidRPr="00E861D2">
        <w:t>Colorful Image Colorization</w:t>
      </w:r>
      <w:commentRangeEnd w:id="52"/>
      <w:r>
        <w:rPr>
          <w:rStyle w:val="Jegyzethivatkozs"/>
        </w:rPr>
        <w:commentReference w:id="52"/>
      </w:r>
      <w:commentRangeEnd w:id="53"/>
      <w:r w:rsidR="00A45FD1">
        <w:rPr>
          <w:rStyle w:val="Jegyzethivatkozs"/>
        </w:rPr>
        <w:commentReference w:id="53"/>
      </w:r>
      <w:r>
        <w:t xml:space="preserve">” című tanulmány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w:t>
      </w:r>
      <w:r w:rsidR="00DD62C9">
        <w:lastRenderedPageBreak/>
        <w:t>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betanítva.</w:t>
      </w:r>
    </w:p>
    <w:p w14:paraId="6D893096" w14:textId="4319DE7B" w:rsidR="0088712F" w:rsidRDefault="00C1792B" w:rsidP="0088712F">
      <w:r>
        <w:t>Kipróbáltam egy alternatív módon betanított modellt is (</w:t>
      </w:r>
      <w:commentRangeStart w:id="54"/>
      <w:commentRangeStart w:id="55"/>
      <w:r>
        <w:t>SIGGRAPH17</w:t>
      </w:r>
      <w:commentRangeEnd w:id="54"/>
      <w:r w:rsidR="00A45FD1">
        <w:rPr>
          <w:rStyle w:val="Jegyzethivatkozs"/>
        </w:rPr>
        <w:commentReference w:id="54"/>
      </w:r>
      <w:commentRangeEnd w:id="55"/>
      <w:r w:rsidR="00A45FD1">
        <w:rPr>
          <w:rStyle w:val="Jegyzethivatkozs"/>
        </w:rPr>
        <w:commentReference w:id="55"/>
      </w:r>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Kpalrs"/>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Cmsor3"/>
      </w:pPr>
      <w:bookmarkStart w:id="56" w:name="_Toc149621466"/>
      <w:r>
        <w:t>Minőség javító algoritmusok összehasonlítása</w:t>
      </w:r>
      <w:bookmarkEnd w:id="56"/>
    </w:p>
    <w:p w14:paraId="4B4CB827" w14:textId="294D39A4"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képet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 A</w:t>
      </w:r>
      <w:r w:rsidR="00CF537C">
        <w:t xml:space="preserve"> teljes ASL-MNIST </w:t>
      </w:r>
      <w:r w:rsidR="00E713A3">
        <w:t>adatbázist</w:t>
      </w:r>
      <w:r w:rsidR="00CF537C">
        <w:t xml:space="preserve"> </w:t>
      </w:r>
      <w:r w:rsidR="00CF537C">
        <w:lastRenderedPageBreak/>
        <w:t>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260A8F74" w:rsidR="00671337" w:rsidRPr="005B177E" w:rsidRDefault="00EF049E" w:rsidP="005B177E">
      <w:pPr>
        <w:pStyle w:val="Kpalrs"/>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 póz felismerés történt megjelennek a képen a kulcspontok.</w:t>
      </w:r>
      <w:r w:rsidRPr="005B177E">
        <w:t>)</w:t>
      </w:r>
    </w:p>
    <w:p w14:paraId="1B21014C" w14:textId="5706C299" w:rsidR="005276F3" w:rsidRDefault="005276F3" w:rsidP="00CB6767">
      <w:r>
        <w:t>A minőség javító algoritmusokat a „</w:t>
      </w:r>
      <w:commentRangeStart w:id="57"/>
      <w:commentRangeStart w:id="58"/>
      <w:r>
        <w:t>University of Exter ASL</w:t>
      </w:r>
      <w:commentRangeEnd w:id="57"/>
      <w:r>
        <w:rPr>
          <w:rStyle w:val="Jegyzethivatkozs"/>
        </w:rPr>
        <w:commentReference w:id="57"/>
      </w:r>
      <w:commentRangeEnd w:id="58"/>
      <w:r>
        <w:rPr>
          <w:rStyle w:val="Jegyzethivatkozs"/>
        </w:rPr>
        <w:commentReference w:id="58"/>
      </w:r>
      <w:r>
        <w:t>”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FAEC4CA">
            <wp:extent cx="3051959" cy="2291663"/>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3107" cy="2307543"/>
                    </a:xfrm>
                    <a:prstGeom prst="rect">
                      <a:avLst/>
                    </a:prstGeom>
                    <a:noFill/>
                    <a:ln>
                      <a:noFill/>
                    </a:ln>
                  </pic:spPr>
                </pic:pic>
              </a:graphicData>
            </a:graphic>
          </wp:inline>
        </w:drawing>
      </w:r>
    </w:p>
    <w:p w14:paraId="7CC2F5D2" w14:textId="27D8F8ED" w:rsidR="00936CAB" w:rsidRDefault="00DC186D" w:rsidP="002F5009">
      <w:pPr>
        <w:pStyle w:val="Kpalrs"/>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38AA7DF4">
            <wp:extent cx="2915392" cy="2185259"/>
            <wp:effectExtent l="0" t="0" r="0" b="5715"/>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5994" cy="2193206"/>
                    </a:xfrm>
                    <a:prstGeom prst="rect">
                      <a:avLst/>
                    </a:prstGeom>
                    <a:noFill/>
                    <a:ln>
                      <a:noFill/>
                    </a:ln>
                  </pic:spPr>
                </pic:pic>
              </a:graphicData>
            </a:graphic>
          </wp:inline>
        </w:drawing>
      </w:r>
    </w:p>
    <w:p w14:paraId="26153720" w14:textId="11B8913C" w:rsidR="002F5009" w:rsidRPr="002F5009" w:rsidRDefault="002F5009" w:rsidP="002F5009">
      <w:pPr>
        <w:pStyle w:val="Kpalrs"/>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Kpalrs"/>
      </w:pPr>
      <w:r>
        <w:t>Helytelenül konvertált „R” betű a University of Exter ASL adathalmazból.</w:t>
      </w:r>
    </w:p>
    <w:p w14:paraId="02C07D6F" w14:textId="22B79161" w:rsidR="003F286B" w:rsidRDefault="003F286B" w:rsidP="003F286B">
      <w:pPr>
        <w:pStyle w:val="Cmsor3"/>
      </w:pPr>
      <w:bookmarkStart w:id="59" w:name="_Toc149621467"/>
      <w:r>
        <w:lastRenderedPageBreak/>
        <w:t xml:space="preserve">Saját </w:t>
      </w:r>
      <w:r w:rsidR="00131F01">
        <w:t xml:space="preserve">ASL </w:t>
      </w:r>
      <w:r>
        <w:t>adathalmaz</w:t>
      </w:r>
      <w:bookmarkEnd w:id="59"/>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api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Cmsor2"/>
      </w:pPr>
      <w:bookmarkStart w:id="60" w:name="_Toc149621468"/>
      <w:r>
        <w:lastRenderedPageBreak/>
        <w:t>Előfeldolgozás</w:t>
      </w:r>
      <w:bookmarkEnd w:id="60"/>
    </w:p>
    <w:p w14:paraId="4937A727" w14:textId="6AAF958B"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Kpalrs"/>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74C246F9"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Pr="003A4129">
        <w:rPr>
          <w:highlight w:val="yellow"/>
        </w:rPr>
        <w:t>kiegészítő algoritmusok</w:t>
      </w:r>
      <w:r w:rsidR="00A86314">
        <w:t xml:space="preserve"> pontban</w:t>
      </w:r>
      <w:r>
        <w:t xml:space="preserve"> lesz szó.</w:t>
      </w:r>
    </w:p>
    <w:p w14:paraId="7354439C" w14:textId="695023C3" w:rsidR="00637D39" w:rsidRDefault="00637D39" w:rsidP="00FE6A9C">
      <w:pPr>
        <w:pStyle w:val="Cmsor2"/>
      </w:pPr>
      <w:bookmarkStart w:id="61" w:name="_Toc149621469"/>
      <w:r>
        <w:lastRenderedPageBreak/>
        <w:t>Modellek</w:t>
      </w:r>
      <w:bookmarkEnd w:id="61"/>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(Dense)</w:t>
      </w:r>
    </w:p>
    <w:p w14:paraId="26B5CF66" w14:textId="1638A151" w:rsidR="003D4D6B" w:rsidRDefault="003D4D6B" w:rsidP="003D4D6B">
      <w:pPr>
        <w:pStyle w:val="Listaszerbekezds"/>
        <w:numPr>
          <w:ilvl w:val="0"/>
          <w:numId w:val="34"/>
        </w:numPr>
      </w:pPr>
      <w:r>
        <w:t>Konvolúciós rétegekkel kiegészített CNN architektúra</w:t>
      </w:r>
      <w:r w:rsidR="00420F83">
        <w:t>.</w:t>
      </w:r>
    </w:p>
    <w:p w14:paraId="2A9E8D16" w14:textId="5C3DB37F" w:rsidR="006E620B" w:rsidRDefault="00D740DF" w:rsidP="00E42F95">
      <w:r>
        <w:t xml:space="preserve">Mivel nem képi adatokról van szó, nem feltétlenül indokolt szemantikusan a konvolúciós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1CA1C114">
            <wp:extent cx="5422802" cy="1805050"/>
            <wp:effectExtent l="0" t="0" r="6985" b="508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5113" cy="1852420"/>
                    </a:xfrm>
                    <a:prstGeom prst="rect">
                      <a:avLst/>
                    </a:prstGeom>
                    <a:noFill/>
                    <a:ln>
                      <a:noFill/>
                    </a:ln>
                  </pic:spPr>
                </pic:pic>
              </a:graphicData>
            </a:graphic>
          </wp:inline>
        </w:drawing>
      </w:r>
    </w:p>
    <w:p w14:paraId="2FDA7FEF" w14:textId="39CEEA77" w:rsidR="005A44F7" w:rsidRDefault="006D7067" w:rsidP="005A44F7">
      <w:pPr>
        <w:pStyle w:val="Kpalrs"/>
      </w:pPr>
      <w:r>
        <w:t>A két modell tanulás során produkált hiba és pontosság értékei.</w:t>
      </w:r>
    </w:p>
    <w:p w14:paraId="1BF76D8D" w14:textId="7875A698" w:rsidR="00C93460" w:rsidRPr="0034338B" w:rsidRDefault="007F5ADF" w:rsidP="000C27CE">
      <w:r>
        <w:t xml:space="preserve">A tanítást az Exter university adathalmaz, és az MNIST adathalmazból kinyert információk alapján tanítottam. Az „r” betűt kihagytam, mert a </w:t>
      </w:r>
      <w:r w:rsidR="00E743F9">
        <w:t>MediaPipe</w:t>
      </w:r>
      <w:r>
        <w:t xml:space="preserve"> api nem tudta az alacsony felbontás miatt azt a helyzetet kezelni mikor a mutató újj keresztbe </w:t>
      </w:r>
      <w:r>
        <w:lastRenderedPageBreak/>
        <w:t>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r w:rsidR="000C27CE">
        <w:t xml:space="preserve"> </w:t>
      </w:r>
      <w:r w:rsidR="00C93460">
        <w:t>A Dense modell 89,76%-os eredményt ért el a teszt adathalmazon, míg a CNN csak 83,14%-ot.</w:t>
      </w:r>
    </w:p>
    <w:p w14:paraId="3FDC0803" w14:textId="5FADBB1F" w:rsidR="00C87E8C" w:rsidRDefault="00C87E8C" w:rsidP="00D345F7">
      <w:pPr>
        <w:pStyle w:val="Kp"/>
        <w:rPr>
          <w:noProof/>
        </w:rPr>
      </w:pPr>
      <w:r>
        <w:rPr>
          <w:noProof/>
        </w:rPr>
        <w:drawing>
          <wp:inline distT="0" distB="0" distL="0" distR="0" wp14:anchorId="48D7F156" wp14:editId="7AE95870">
            <wp:extent cx="5462977" cy="4895850"/>
            <wp:effectExtent l="0" t="0" r="4445" b="0"/>
            <wp:docPr id="2095144406"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7" t="8606" r="14760" b="5920"/>
                    <a:stretch/>
                  </pic:blipFill>
                  <pic:spPr bwMode="auto">
                    <a:xfrm>
                      <a:off x="0" y="0"/>
                      <a:ext cx="5518142" cy="4945288"/>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Kpalrs"/>
      </w:pPr>
      <w:r>
        <w:t>Dense hálózat teszt adathalmazon elért konfúziós mátrixa.</w:t>
      </w:r>
    </w:p>
    <w:p w14:paraId="4231ED68" w14:textId="106D8ED8" w:rsidR="00FF7FA6" w:rsidRDefault="00FF7FA6" w:rsidP="00FF7FA6">
      <w:pPr>
        <w:pStyle w:val="Kp"/>
      </w:pPr>
      <w:r>
        <w:rPr>
          <w:noProof/>
        </w:rPr>
        <w:lastRenderedPageBreak/>
        <w:drawing>
          <wp:inline distT="0" distB="0" distL="0" distR="0" wp14:anchorId="560DA2B3" wp14:editId="422AC070">
            <wp:extent cx="5472310" cy="4896000"/>
            <wp:effectExtent l="0" t="0" r="0" b="0"/>
            <wp:docPr id="41152124" name="Kép 24"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124" name="Kép 24" descr="A képen szöveg, képernyőkép, sor, Betűtípus látható&#10;&#10;Automatikusan generált leírá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03" t="8861" r="15294" b="6489"/>
                    <a:stretch/>
                  </pic:blipFill>
                  <pic:spPr bwMode="auto">
                    <a:xfrm>
                      <a:off x="0" y="0"/>
                      <a:ext cx="5472310" cy="4896000"/>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Kpalrs"/>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Cmsor2"/>
      </w:pPr>
      <w:bookmarkStart w:id="62" w:name="_Toc149621470"/>
      <w:r>
        <w:t>Kiegészítő algoritmusok</w:t>
      </w:r>
      <w:bookmarkEnd w:id="62"/>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r w:rsidR="0049083C">
        <w:t xml:space="preserve">Blackbox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63" w:name="_Toc149621471"/>
      <w:r>
        <w:t>Kimenet korrigálása valószínűségi alapon</w:t>
      </w:r>
      <w:bookmarkEnd w:id="63"/>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adatszerkezettel, és így hatékony módon kiszűrhető</w:t>
      </w:r>
      <w:r w:rsidR="00B34AD5">
        <w:t>e</w:t>
      </w:r>
      <w:r w:rsidR="001F7CC6">
        <w:t xml:space="preserve">k a pillanatnyi anomáliák. </w:t>
      </w:r>
      <w:r w:rsidR="00B34AD5">
        <w:t xml:space="preserve">Szűrhető </w:t>
      </w:r>
      <w:r w:rsidR="00B34AD5">
        <w:lastRenderedPageBreak/>
        <w:t>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4CF8DAF9"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bufferbe.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 xml:space="preserve">Ezen technika a kategóriák számának növelésével egyre jobban működik, valamint a top p és k paraméterek a modell úgynevezett „kreativitását” befolyásolják. Előszeretettel alkalmazzák nagy </w:t>
      </w:r>
      <w:commentRangeStart w:id="64"/>
      <w:commentRangeStart w:id="65"/>
      <w:r w:rsidR="00B165AB">
        <w:t>nyelvi modellek esetében.</w:t>
      </w:r>
      <w:commentRangeEnd w:id="64"/>
      <w:r w:rsidR="0020481E">
        <w:rPr>
          <w:rStyle w:val="Jegyzethivatkozs"/>
        </w:rPr>
        <w:commentReference w:id="64"/>
      </w:r>
      <w:commentRangeEnd w:id="65"/>
      <w:r w:rsidR="00696125">
        <w:rPr>
          <w:rStyle w:val="Jegyzethivatkozs"/>
        </w:rPr>
        <w:commentReference w:id="65"/>
      </w:r>
    </w:p>
    <w:p w14:paraId="793A066C" w14:textId="6C6B0CE9" w:rsidR="00753280" w:rsidRDefault="00753280" w:rsidP="00753280">
      <w:pPr>
        <w:pStyle w:val="Cmsor3"/>
      </w:pPr>
      <w:bookmarkStart w:id="66" w:name="_Toc149621472"/>
      <w:r>
        <w:t>Nem szándékos mozgások elkülönítése</w:t>
      </w:r>
      <w:bookmarkEnd w:id="66"/>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67" w:name="_Toc149621473"/>
      <w:r>
        <w:t>Hibák korrekciója nagy nyelvi modellekkel</w:t>
      </w:r>
      <w:bookmarkEnd w:id="67"/>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34B1C8C1" w14:textId="4002C58D" w:rsidR="00FD7BD3" w:rsidRDefault="00E06FF7" w:rsidP="00FD7BD3">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zero shot learningnek nevezi, ilyenkor gyakorlatilag egyetlen utasításból „tanul” a modell </w:t>
      </w:r>
      <w:r w:rsidR="008430EE">
        <w:t>mindenféle</w:t>
      </w:r>
      <w:r>
        <w:t xml:space="preserve"> példa ismerete nélkül. Egy fokkal kifinomultabb módszer a few shot learning,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w:t>
      </w:r>
      <w:commentRangeStart w:id="68"/>
      <w:r w:rsidR="00456BC7">
        <w:t>is</w:t>
      </w:r>
      <w:commentRangeEnd w:id="68"/>
      <w:r w:rsidR="002D28DB">
        <w:rPr>
          <w:rStyle w:val="Jegyzethivatkozs"/>
        </w:rPr>
        <w:commentReference w:id="68"/>
      </w:r>
      <w:r w:rsidR="00FE56ED">
        <w:t>.</w:t>
      </w:r>
    </w:p>
    <w:p w14:paraId="6C726E08" w14:textId="65DE46ED" w:rsidR="00EE742C" w:rsidRDefault="002D6B23" w:rsidP="002D28DB">
      <w:r>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p>
    <w:p w14:paraId="7A9F65BB" w14:textId="22B80B3E" w:rsidR="00533883" w:rsidRDefault="00E743F9" w:rsidP="00533883">
      <w:pPr>
        <w:pStyle w:val="Cmsor3"/>
      </w:pPr>
      <w:bookmarkStart w:id="69" w:name="_Toc149621474"/>
      <w:r>
        <w:t>MediaPipe</w:t>
      </w:r>
      <w:r w:rsidR="00533883">
        <w:t xml:space="preserve"> póz felismerés kiegészítése</w:t>
      </w:r>
      <w:bookmarkEnd w:id="69"/>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70" w:name="_Toc149621475"/>
      <w:r>
        <w:lastRenderedPageBreak/>
        <w:t>É</w:t>
      </w:r>
      <w:r w:rsidR="00FB0821">
        <w:t>rtékelés</w:t>
      </w:r>
      <w:bookmarkEnd w:id="70"/>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 xml:space="preserve">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w:t>
      </w:r>
      <w:commentRangeStart w:id="71"/>
      <w:r>
        <w:t>haladó jelelők képesek ezzel összemérhető idő alatt jelelni</w:t>
      </w:r>
      <w:commentRangeEnd w:id="71"/>
      <w:r w:rsidR="00425FBF">
        <w:rPr>
          <w:rStyle w:val="Jegyzethivatkozs"/>
        </w:rPr>
        <w:commentReference w:id="71"/>
      </w:r>
      <w:r>
        <w:t>,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72" w:name="_Toc149621476"/>
      <w:r>
        <w:lastRenderedPageBreak/>
        <w:t>Ujjbetűzés szekvenciális bemenetből</w:t>
      </w:r>
      <w:bookmarkEnd w:id="72"/>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Cmsor2"/>
      </w:pPr>
      <w:bookmarkStart w:id="73" w:name="_Toc149621477"/>
      <w:r>
        <w:t>Adathalmaz</w:t>
      </w:r>
      <w:bookmarkEnd w:id="73"/>
    </w:p>
    <w:p w14:paraId="3BDE95E1" w14:textId="4AD5774E" w:rsidR="00882CF9" w:rsidRDefault="00612C0A" w:rsidP="00F019DE">
      <w:r>
        <w:t xml:space="preserve">Az adathalmaz egy </w:t>
      </w:r>
      <w:r w:rsidRPr="00A21292">
        <w:rPr>
          <w:highlight w:val="yellow"/>
        </w:rPr>
        <w:t>Google által meghirdetett Kaggle versenyből szár</w:t>
      </w:r>
      <w:r w:rsidR="0096497D" w:rsidRPr="00A21292">
        <w:rPr>
          <w:highlight w:val="yellow"/>
        </w:rPr>
        <w:t>ma</w:t>
      </w:r>
      <w:r w:rsidRPr="00A21292">
        <w:rPr>
          <w:highlight w:val="yellow"/>
        </w:rPr>
        <w:t>zik</w:t>
      </w:r>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 xml:space="preserve">Ez az ujjbetűzés területén elérhető legnagyobb póz adathalmaz. </w:t>
      </w:r>
    </w:p>
    <w:p w14:paraId="22CEE88C" w14:textId="34CF3F2B" w:rsidR="00882CF9" w:rsidRDefault="00882CF9" w:rsidP="00612C0A">
      <w:r>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aszerbekezds"/>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aszerbekezds"/>
        <w:numPr>
          <w:ilvl w:val="0"/>
          <w:numId w:val="35"/>
        </w:numPr>
      </w:pPr>
      <w:r>
        <w:lastRenderedPageBreak/>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Tanítás előtt megvizsgáltam a szekvenciák, illetve a hozzájuk tartozó kifejezések hosszát karakterben. Az eredmények meglepőek: kiugróan sok esetben találtam olyan sorozatokat, melyek különösen rövidek voltak, illetve egyesek pedig rendkívül hosszúak. 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sebességet, amit az api már nem tudott minden képkockán lekezelni. A valós indok </w:t>
      </w:r>
      <w:r w:rsidR="005915BC">
        <w:lastRenderedPageBreak/>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Kpalrs"/>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a megnövekedett memória és tanítási idő komplexitásról. A kísérleteim során</w:t>
      </w:r>
      <w:r w:rsidR="006D29E7">
        <w:t>, valamint az adat statisztikai vizsgálata alapján a választásom a 256-os méretre esett. Ez az érték a legközelebbi kettő hatvány a szekvenciahosszak vonatkozásában számolt 80-90 percentilishez. Kisebb értékek esetén a modellek jelentősen rosszabbul teljesítettek, nagyobb értékek esetében pedig elenyésző volt a többlet eredmény.</w:t>
      </w:r>
    </w:p>
    <w:p w14:paraId="64EBD236" w14:textId="0A73D791" w:rsidR="00AE1782" w:rsidRDefault="00AE1782" w:rsidP="00AE0EA7">
      <w:r>
        <w:lastRenderedPageBreak/>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74" w:name="_Toc149621478"/>
      <w:r>
        <w:t>Modellek</w:t>
      </w:r>
      <w:bookmarkEnd w:id="74"/>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Cmsor3"/>
      </w:pPr>
      <w:bookmarkStart w:id="75" w:name="_Toc149621479"/>
      <w:r>
        <w:t>Encoder-Decoder architektúra</w:t>
      </w:r>
      <w:bookmarkEnd w:id="75"/>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w:t>
      </w:r>
      <w:r w:rsidR="00AE6313">
        <w:lastRenderedPageBreak/>
        <w:t xml:space="preserve">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drawing>
          <wp:inline distT="0" distB="0" distL="0" distR="0" wp14:anchorId="640EAD7A" wp14:editId="6FC4C68F">
            <wp:extent cx="5400040" cy="3461385"/>
            <wp:effectExtent l="0" t="0" r="0" b="571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61385"/>
                    </a:xfrm>
                    <a:prstGeom prst="rect">
                      <a:avLst/>
                    </a:prstGeom>
                    <a:noFill/>
                    <a:ln>
                      <a:noFill/>
                    </a:ln>
                  </pic:spPr>
                </pic:pic>
              </a:graphicData>
            </a:graphic>
          </wp:inline>
        </w:drawing>
      </w:r>
    </w:p>
    <w:p w14:paraId="339D0FBE" w14:textId="748D02FB" w:rsidR="00734C3C" w:rsidRPr="00734C3C" w:rsidRDefault="00734C3C" w:rsidP="00734C3C">
      <w:pPr>
        <w:pStyle w:val="Kpalrs"/>
      </w:pPr>
      <w:r>
        <w:t>Encoder-Decoder architektúra vázlata.</w:t>
      </w:r>
    </w:p>
    <w:p w14:paraId="0274F4E1" w14:textId="409914CE" w:rsidR="00F42887" w:rsidRDefault="00042FE0" w:rsidP="00042FE0">
      <w:pPr>
        <w:pStyle w:val="Cmsor3"/>
      </w:pPr>
      <w:bookmarkStart w:id="76" w:name="_Toc149621480"/>
      <w:r>
        <w:lastRenderedPageBreak/>
        <w:t>Saját modell kialakítása</w:t>
      </w:r>
      <w:bookmarkEnd w:id="76"/>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„egér”-hez tratozótól. A konkrét feladatban az „a” karakterhez tartozó reprezentáció távol kerülhet a „b”-hez tartozótól, annak ellenére hogy a kategória indexeléskor sorban kiosztott számok tekintetében egymás mellett lennének, de jeleik nem hasonlítanak.</w:t>
      </w:r>
    </w:p>
    <w:p w14:paraId="1F1C8A3E" w14:textId="0BCEFC76" w:rsidR="00D46E18" w:rsidRDefault="00D46E18" w:rsidP="00D46E18">
      <w:r>
        <w:t xml:space="preserve">A póz adatokat nem lehet ilyen formában reprezentálni, de érdemes ennek mintájára olyan tanulható transzformációt végezni rajta, ami esélyt ad hasonló szemantikus reprezentáció kialakítására. Erre a korábbi </w:t>
      </w:r>
      <w:r w:rsidRPr="00671092">
        <w:rPr>
          <w:highlight w:val="yellow"/>
        </w:rPr>
        <w:t>statikus ujjbetűzés modellek</w:t>
      </w:r>
      <w:r>
        <w:t xml:space="preserve"> című fejezetben felvezetett módon 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Cmsor4"/>
      </w:pPr>
      <w:r>
        <w:t>Visszacsatolt neurális hálózatok</w:t>
      </w:r>
    </w:p>
    <w:p w14:paraId="3D141EB2" w14:textId="7C0C48DB"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p>
    <w:p w14:paraId="49F89F3D" w14:textId="6F550990" w:rsidR="00BA376F" w:rsidRDefault="00BA376F" w:rsidP="00BA376F">
      <w:pPr>
        <w:pStyle w:val="Listaszerbekezds"/>
        <w:numPr>
          <w:ilvl w:val="0"/>
          <w:numId w:val="36"/>
        </w:numPr>
      </w:pPr>
      <w:r>
        <w:lastRenderedPageBreak/>
        <w:t xml:space="preserve">A SimpleRNN, ahogyan a neve is sugallja, az RNN modellek egyszerű </w:t>
      </w:r>
      <w:commentRangeStart w:id="77"/>
      <w:r>
        <w:t>változata</w:t>
      </w:r>
      <w:commentRangeEnd w:id="77"/>
      <w:r w:rsidR="00B40A85">
        <w:rPr>
          <w:rStyle w:val="Jegyzethivatkozs"/>
        </w:rPr>
        <w:commentReference w:id="77"/>
      </w:r>
      <w:r>
        <w:t>.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t xml:space="preserve">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w:t>
      </w:r>
      <w:commentRangeStart w:id="78"/>
      <w:r>
        <w:t>tanuljon</w:t>
      </w:r>
      <w:commentRangeEnd w:id="78"/>
      <w:r w:rsidR="00AC572D">
        <w:rPr>
          <w:rStyle w:val="Jegyzethivatkozs"/>
        </w:rPr>
        <w:commentReference w:id="78"/>
      </w:r>
      <w:r>
        <w:t>.</w:t>
      </w:r>
    </w:p>
    <w:p w14:paraId="12D16EAD" w14:textId="3B511265" w:rsidR="00FE1248" w:rsidRDefault="00FE1248" w:rsidP="00FE1248">
      <w:pPr>
        <w:pStyle w:val="Kp"/>
      </w:pPr>
      <w:r>
        <w:rPr>
          <w:noProof/>
        </w:rPr>
        <w:drawing>
          <wp:inline distT="0" distB="0" distL="0" distR="0" wp14:anchorId="4B1184B7" wp14:editId="2D80A545">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Kpalrs"/>
      </w:pPr>
      <w:r>
        <w:t>Visszacsatolt neurális hálózat építőelemeinek vázlatos felépítése.</w:t>
      </w:r>
    </w:p>
    <w:p w14:paraId="7355E646" w14:textId="733B9FC9" w:rsidR="00EF679C" w:rsidRDefault="00EF679C" w:rsidP="00EC10CA">
      <w:r>
        <w:lastRenderedPageBreak/>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r>
        <w:t>Transzformer modellek</w:t>
      </w:r>
    </w:p>
    <w:p w14:paraId="58B28C4E" w14:textId="246DE70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38CDB5AA"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kódolásra: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lastRenderedPageBreak/>
        <w:drawing>
          <wp:inline distT="0" distB="0" distL="0" distR="0" wp14:anchorId="0A8A1404" wp14:editId="1F1EB77D">
            <wp:extent cx="3558933" cy="4305869"/>
            <wp:effectExtent l="0" t="0" r="3810" b="0"/>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8537" cy="4317489"/>
                    </a:xfrm>
                    <a:prstGeom prst="rect">
                      <a:avLst/>
                    </a:prstGeom>
                    <a:noFill/>
                    <a:ln>
                      <a:noFill/>
                    </a:ln>
                  </pic:spPr>
                </pic:pic>
              </a:graphicData>
            </a:graphic>
          </wp:inline>
        </w:drawing>
      </w:r>
    </w:p>
    <w:p w14:paraId="76DEA62C" w14:textId="6301B169" w:rsidR="000742DB" w:rsidRPr="000742DB" w:rsidRDefault="000742DB" w:rsidP="000742DB">
      <w:pPr>
        <w:pStyle w:val="Kpalrs"/>
      </w:pPr>
      <w:r>
        <w:t>„Attention is all you need” tanulmányban bemutatott transzformer modell architektúrája.</w:t>
      </w:r>
    </w:p>
    <w:p w14:paraId="676641A1" w14:textId="715D44AF" w:rsidR="003D2FE7" w:rsidRDefault="00125C43" w:rsidP="00125C43">
      <w:pPr>
        <w:pStyle w:val="Cmsor3"/>
      </w:pPr>
      <w:bookmarkStart w:id="79" w:name="_Toc149621481"/>
      <w:r>
        <w:t>Tanítás</w:t>
      </w:r>
      <w:bookmarkEnd w:id="79"/>
    </w:p>
    <w:p w14:paraId="4284171A" w14:textId="34B68768" w:rsidR="00347696" w:rsidRPr="00347696" w:rsidRDefault="00347696" w:rsidP="00347696">
      <w:pPr>
        <w:pStyle w:val="Cmsor4"/>
      </w:pPr>
      <w:r>
        <w:t>Teacher forcing</w:t>
      </w:r>
    </w:p>
    <w:p w14:paraId="614700E8" w14:textId="50F23777" w:rsidR="001322A5" w:rsidRDefault="00FE583D" w:rsidP="000702BA">
      <w:r>
        <w:t>Amikor soros adatokon alapuló modelleket tanítunk (például szövegfelismerés vagy fordítás esetén), az eredeti megközelítés az, hogy a modell által az előző lépésben 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 xml:space="preserve">Tanulok" első szavát, azaz </w:t>
      </w:r>
      <w:r w:rsidRPr="003143E9">
        <w:lastRenderedPageBreak/>
        <w:t>"</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Cmsor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15FFDBC9"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decay”-t, a transzformereknél pedig az </w:t>
      </w:r>
      <w:commentRangeStart w:id="80"/>
      <w:r w:rsidR="00956FDF">
        <w:t>„Attention is all you need”</w:t>
      </w:r>
      <w:commentRangeEnd w:id="80"/>
      <w:r w:rsidR="005C77C3">
        <w:rPr>
          <w:rStyle w:val="Jegyzethivatkozs"/>
        </w:rPr>
        <w:commentReference w:id="80"/>
      </w:r>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17AFED90" w14:textId="38EF5B01" w:rsidR="00B9654F" w:rsidRPr="00B9654F" w:rsidRDefault="00B9654F" w:rsidP="00B9654F">
      <w:pPr>
        <w:pStyle w:val="Kpalrs"/>
      </w:pPr>
      <w:r>
        <w:t>Tanítás során felhasznált tanulási ráta ábrázolása a tanítási lépések függvényében.</w:t>
      </w:r>
    </w:p>
    <w:p w14:paraId="30EF4BAB" w14:textId="77777777" w:rsidR="00FA675E" w:rsidRDefault="00FA675E">
      <w:pPr>
        <w:spacing w:after="0" w:line="240" w:lineRule="auto"/>
        <w:ind w:firstLine="0"/>
        <w:jc w:val="left"/>
        <w:rPr>
          <w:noProof/>
        </w:rPr>
      </w:pPr>
      <w:r>
        <w:rPr>
          <w:noProof/>
        </w:rPr>
        <w:br w:type="page"/>
      </w:r>
    </w:p>
    <w:p w14:paraId="6C89A48C" w14:textId="045DBF92" w:rsidR="00954432" w:rsidRPr="00954432" w:rsidRDefault="0079105B" w:rsidP="00435DD4">
      <w:r>
        <w:lastRenderedPageBreak/>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Kpalrs"/>
      </w:pPr>
      <w:r>
        <w:t>Modellek teljesítménye a tanító adathalmaz tesztelési célokra elkülönített 10%-án.</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Kpalrs"/>
      </w:pPr>
      <w:r>
        <w:t>Modellek teljesítménye a kiegészítő adathalmazon.</w:t>
      </w:r>
    </w:p>
    <w:p w14:paraId="1B4BA9AD" w14:textId="5C52680F" w:rsidR="009232DA" w:rsidRDefault="009232DA" w:rsidP="00FE6A9C">
      <w:pPr>
        <w:pStyle w:val="Cmsor2"/>
      </w:pPr>
      <w:bookmarkStart w:id="81" w:name="_Toc149621482"/>
      <w:r>
        <w:t>Kiegészítő algoritmusok</w:t>
      </w:r>
      <w:bookmarkEnd w:id="81"/>
    </w:p>
    <w:p w14:paraId="511B01FC" w14:textId="26B6446C" w:rsidR="00DB29D8" w:rsidRDefault="00F87219" w:rsidP="009232DA">
      <w:r>
        <w:t xml:space="preserve">A modell eredményének valós környezetben történő használatához, a </w:t>
      </w:r>
      <w:commentRangeStart w:id="82"/>
      <w:r>
        <w:t>statikus ujjbetűzés fejezetben lévő</w:t>
      </w:r>
      <w:r w:rsidR="007976D9">
        <w:t xml:space="preserve"> indokokhoz </w:t>
      </w:r>
      <w:commentRangeEnd w:id="82"/>
      <w:r w:rsidR="007976D9">
        <w:rPr>
          <w:rStyle w:val="Jegyzethivatkozs"/>
        </w:rPr>
        <w:commentReference w:id="82"/>
      </w:r>
      <w:r w:rsidR="007976D9">
        <w:t>hasonlóan, szükség van olyan algoritmusokra, melyek ki tudják szűrni, valamint előre tudják jelezni az esetleges hibákat.</w:t>
      </w:r>
    </w:p>
    <w:p w14:paraId="458C3327" w14:textId="079D82F6" w:rsidR="009D4AAE" w:rsidRDefault="009D4AAE" w:rsidP="009232DA">
      <w:r>
        <w:t>Két fő irányt állapítottam meg a kiegészítő algoritmusok terén:</w:t>
      </w:r>
    </w:p>
    <w:p w14:paraId="0BE98D89" w14:textId="6FFDE62D" w:rsidR="005C27E7" w:rsidRDefault="005C27E7" w:rsidP="005C27E7">
      <w:pPr>
        <w:pStyle w:val="Cmsor3"/>
      </w:pPr>
      <w:bookmarkStart w:id="83" w:name="_Toc149621483"/>
      <w:r>
        <w:t>Rövid szekvenciák fordítása.</w:t>
      </w:r>
      <w:bookmarkEnd w:id="83"/>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 xml:space="preserve">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w:t>
      </w:r>
      <w:r w:rsidR="00B004E1">
        <w:lastRenderedPageBreak/>
        <w:t>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84" w:name="_Toc149621484"/>
      <w:r>
        <w:t>Hosszú egybefüggő szekvenciák fordítása</w:t>
      </w:r>
      <w:bookmarkEnd w:id="84"/>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85" w:name="_Toc149621485"/>
      <w:r>
        <w:t>Értékelés</w:t>
      </w:r>
      <w:bookmarkEnd w:id="85"/>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844F24">
        <w:rPr>
          <w:highlight w:val="yellow"/>
        </w:rPr>
        <w:t>positional encoding</w:t>
      </w:r>
      <w:r w:rsidR="00844F24">
        <w:t xml:space="preserve"> nélkül. </w:t>
      </w:r>
      <w:r>
        <w:t xml:space="preserve">A tanítási folyamat során különböző hiperparaméterek és tanulási stratégiák, mint például a "teacher forcing" és a </w:t>
      </w:r>
      <w:r>
        <w:lastRenderedPageBreak/>
        <w:t>"warmup and decay" algoritmusok, valamint a maszkolt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058CFDC" w:rsidR="00437B97" w:rsidRPr="00437B97" w:rsidRDefault="00437B97" w:rsidP="00437B97">
      <w:pPr>
        <w:pStyle w:val="Kpalrs"/>
      </w:pPr>
      <w:r>
        <w:rPr>
          <w:noProof/>
        </w:rPr>
        <w:drawing>
          <wp:inline distT="0" distB="0" distL="0" distR="0" wp14:anchorId="652337FC" wp14:editId="6719CCA8">
            <wp:extent cx="5400040" cy="3011170"/>
            <wp:effectExtent l="0" t="0" r="0" b="0"/>
            <wp:docPr id="1490207410" name="Kép 1"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11170"/>
                    </a:xfrm>
                    <a:prstGeom prst="rect">
                      <a:avLst/>
                    </a:prstGeom>
                    <a:noFill/>
                    <a:ln>
                      <a:noFill/>
                    </a:ln>
                  </pic:spPr>
                </pic:pic>
              </a:graphicData>
            </a:graphic>
          </wp:inline>
        </w:drawing>
      </w:r>
    </w:p>
    <w:p w14:paraId="28A615EA" w14:textId="77777777" w:rsidR="008A085C" w:rsidRDefault="008A085C" w:rsidP="008A085C">
      <w:pPr>
        <w:pStyle w:val="Cmsor1"/>
      </w:pPr>
      <w:bookmarkStart w:id="86" w:name="_Toc149621486"/>
      <w:r>
        <w:lastRenderedPageBreak/>
        <w:t>Általános jelnyelv fordítása, kitekintés</w:t>
      </w:r>
      <w:bookmarkEnd w:id="86"/>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22E639F6"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 </w:t>
      </w:r>
      <w:r w:rsidR="00987FB6" w:rsidRPr="00987FB6">
        <w:rPr>
          <w:highlight w:val="yellow"/>
        </w:rPr>
        <w:t>Szekvenciális ujjbetűzés</w:t>
      </w:r>
      <w:r w:rsidR="00987FB6">
        <w:t xml:space="preserve"> fejezetben </w:t>
      </w:r>
      <w:r w:rsidR="0063775D">
        <w:t>felhasznált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87" w:name="_Toc149621487"/>
      <w:commentRangeStart w:id="88"/>
      <w:r>
        <w:t>Hagyomás jelelés</w:t>
      </w:r>
      <w:commentRangeEnd w:id="88"/>
      <w:r w:rsidR="00681B41">
        <w:rPr>
          <w:rStyle w:val="Jegyzethivatkozs"/>
          <w:rFonts w:cs="Times New Roman"/>
          <w:b w:val="0"/>
          <w:bCs w:val="0"/>
        </w:rPr>
        <w:commentReference w:id="88"/>
      </w:r>
      <w:bookmarkEnd w:id="87"/>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89" w:name="_Toc149621488"/>
      <w:r>
        <w:t>Adathalmaz</w:t>
      </w:r>
      <w:bookmarkEnd w:id="89"/>
    </w:p>
    <w:p w14:paraId="679E94D5" w14:textId="45D75461" w:rsidR="00503D6C" w:rsidRDefault="00E236F2" w:rsidP="00B96455">
      <w:r>
        <w:t xml:space="preserve">Az adathalmaz a </w:t>
      </w:r>
      <w:r w:rsidRPr="00E236F2">
        <w:rPr>
          <w:highlight w:val="yellow"/>
        </w:rPr>
        <w:t>Szekvenciális ujjbetűzéshez</w:t>
      </w:r>
      <w:r>
        <w:t xml:space="preserve"> hasonlóan egy a </w:t>
      </w:r>
      <w:commentRangeStart w:id="90"/>
      <w:r>
        <w:t xml:space="preserve">Kaggle platformon </w:t>
      </w:r>
      <w:commentRangeEnd w:id="90"/>
      <w:r w:rsidR="00641984">
        <w:rPr>
          <w:rStyle w:val="Jegyzethivatkozs"/>
        </w:rPr>
        <w:commentReference w:id="90"/>
      </w:r>
      <w:r>
        <w:t>meghirdetett versenyből származik.</w:t>
      </w:r>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19BCEFB3">
            <wp:extent cx="2683292" cy="2011680"/>
            <wp:effectExtent l="0" t="0" r="3175" b="762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3292" cy="2011680"/>
                    </a:xfrm>
                    <a:prstGeom prst="rect">
                      <a:avLst/>
                    </a:prstGeom>
                    <a:noFill/>
                    <a:ln>
                      <a:noFill/>
                    </a:ln>
                  </pic:spPr>
                </pic:pic>
              </a:graphicData>
            </a:graphic>
          </wp:inline>
        </w:drawing>
      </w:r>
    </w:p>
    <w:p w14:paraId="5863898D" w14:textId="4704ADB9" w:rsidR="0099076B" w:rsidRPr="0099076B" w:rsidRDefault="0099076B" w:rsidP="0099076B">
      <w:pPr>
        <w:pStyle w:val="Kpalrs"/>
      </w:pPr>
      <w:r>
        <w:t>Kaggle ASL Isolated signing adathalmaz statisztikai elemzése.</w:t>
      </w:r>
    </w:p>
    <w:p w14:paraId="204E4238" w14:textId="36003EB1" w:rsidR="008F2395" w:rsidRDefault="00B717FC" w:rsidP="00B717FC">
      <w:pPr>
        <w:pStyle w:val="Cmsor3"/>
      </w:pPr>
      <w:bookmarkStart w:id="91" w:name="_Toc149621489"/>
      <w:r>
        <w:t>Modell architektúra</w:t>
      </w:r>
      <w:bookmarkEnd w:id="91"/>
    </w:p>
    <w:p w14:paraId="26B94333" w14:textId="3CFB4E32" w:rsidR="00B717FC" w:rsidRDefault="00B717FC" w:rsidP="00B717FC">
      <w:r>
        <w:t xml:space="preserve">A vizsgált architektúra </w:t>
      </w:r>
      <w:commentRangeStart w:id="92"/>
      <w:r w:rsidRPr="00B717FC">
        <w:t>Hoyeol Sohn</w:t>
      </w:r>
      <w:r>
        <w:t xml:space="preserve"> </w:t>
      </w:r>
      <w:commentRangeEnd w:id="92"/>
      <w:r w:rsidR="00641984">
        <w:rPr>
          <w:rStyle w:val="Jegyzethivatkozs"/>
        </w:rPr>
        <w:commentReference w:id="92"/>
      </w:r>
      <w:r>
        <w:t>győztes modelljének leírása alapján készült.</w:t>
      </w:r>
      <w:r w:rsidR="00893250">
        <w:t xml:space="preserve"> Az alap ötlet, hogy a bemeneti szekvenciából állítsunk elő egy kontextus vektort. </w:t>
      </w:r>
      <w:r w:rsidR="00893250" w:rsidRPr="00893250">
        <w:rPr>
          <w:highlight w:val="yellow"/>
        </w:rPr>
        <w:t>A szekvenciális ujjbetűzés</w:t>
      </w:r>
      <w:r w:rsidR="00893250">
        <w:t xml:space="preserve"> fejezetben tárgyalt encoder-decoder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Az ECA egy olyan figyelemalapú mechanizmus, amely célja a konvolúciós 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figyelmi mechanizmus </w:t>
      </w:r>
      <w:r w:rsidR="006C2F5B">
        <w:lastRenderedPageBreak/>
        <w:t>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93" w:name="_Toc149621490"/>
      <w:r>
        <w:lastRenderedPageBreak/>
        <w:t xml:space="preserve">Saját </w:t>
      </w:r>
      <w:r w:rsidR="00053417">
        <w:t>alkalmazás</w:t>
      </w:r>
      <w:bookmarkEnd w:id="93"/>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3C2A6627" w14:textId="563FEEAA" w:rsidR="004E49CF" w:rsidRDefault="004E49CF" w:rsidP="004E49CF">
      <w:pPr>
        <w:pStyle w:val="Cmsor2"/>
      </w:pPr>
      <w:bookmarkStart w:id="94" w:name="_Toc149621491"/>
      <w:r>
        <w:t>Szerializálás</w:t>
      </w:r>
      <w:bookmarkEnd w:id="94"/>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Típusait (pl.: Dense, Konvolúciós,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Beállított paramétereit (pl.: neuronok száma egy Dense rétegben)</w:t>
      </w:r>
    </w:p>
    <w:p w14:paraId="7D9D2903" w14:textId="0EDF39D2" w:rsidR="003101B5" w:rsidRDefault="003101B5" w:rsidP="003101B5">
      <w:pPr>
        <w:pStyle w:val="Listaszerbekezds"/>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aszerbekezds"/>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aszerbekezds"/>
        <w:numPr>
          <w:ilvl w:val="0"/>
          <w:numId w:val="39"/>
        </w:numPr>
      </w:pPr>
      <w:r w:rsidRPr="00705688">
        <w:rPr>
          <w:b/>
          <w:bCs/>
        </w:rPr>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w:t>
      </w:r>
      <w:r w:rsidR="00D51C65">
        <w:lastRenderedPageBreak/>
        <w:t>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Cmsor2"/>
      </w:pPr>
      <w:bookmarkStart w:id="95" w:name="_Toc149621492"/>
      <w:r>
        <w:t>Paraméterek kezelése</w:t>
      </w:r>
      <w:bookmarkEnd w:id="95"/>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752B3D16" w:rsidR="00D808C7" w:rsidRDefault="00DD389E" w:rsidP="004E49CF">
      <w:r>
        <w:t xml:space="preserve">Vegyük például a </w:t>
      </w:r>
      <w:r w:rsidR="001A4B5A" w:rsidRPr="001A4B5A">
        <w:rPr>
          <w:highlight w:val="yellow"/>
        </w:rPr>
        <w:t>szekvenciális ujjbetűzés</w:t>
      </w:r>
      <w:r w:rsidR="001A4B5A">
        <w:t xml:space="preserve"> fejezetben kifejlesztett encoder-decoder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lastRenderedPageBreak/>
        <w:t>Erre tökéletes 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181E1EC6" w14:textId="70A19ABE" w:rsidR="004476C3" w:rsidRDefault="00426796" w:rsidP="004476C3">
      <w:pPr>
        <w:pStyle w:val="Cmsor1"/>
      </w:pPr>
      <w:bookmarkStart w:id="96" w:name="_Toc149621493"/>
      <w:r>
        <w:lastRenderedPageBreak/>
        <w:t>Összegzés</w:t>
      </w:r>
      <w:bookmarkEnd w:id="96"/>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068D18D8"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A </w:t>
      </w:r>
      <w:r w:rsidR="008C42C6" w:rsidRPr="008C42C6">
        <w:rPr>
          <w:highlight w:val="yellow"/>
        </w:rPr>
        <w:t>Szekvenciális ujjbetűzés</w:t>
      </w:r>
      <w:r w:rsidR="008C42C6">
        <w:t xml:space="preserve"> 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javítására szolgáló </w:t>
      </w:r>
      <w:r w:rsidR="008C42C6">
        <w:lastRenderedPageBreak/>
        <w:t>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703E0E0"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p>
    <w:p w14:paraId="5BE7840A" w14:textId="63D5481B" w:rsidR="00B26768" w:rsidRDefault="00DE0977" w:rsidP="00DE0977">
      <w:pPr>
        <w:pStyle w:val="Cmsor2"/>
      </w:pPr>
      <w:bookmarkStart w:id="97" w:name="_Toc149621494"/>
      <w:r>
        <w:t>Továbbfejlesztési lehetőségek</w:t>
      </w:r>
      <w:bookmarkEnd w:id="97"/>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98" w:name="_Toc149621495"/>
      <w:r>
        <w:t>Szekvenciális adathalmazok bővítése</w:t>
      </w:r>
      <w:bookmarkEnd w:id="98"/>
    </w:p>
    <w:p w14:paraId="3B68A15D" w14:textId="08DB5AA5" w:rsidR="00843E25" w:rsidRDefault="00617A2F" w:rsidP="00843E25">
      <w:r>
        <w:t>Mint azt már korábban említettem a területet jelenleg a robosztus, nagyméretű adathalmazok hiánya fogja vissza. Ennek birtokában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Cmsor3"/>
      </w:pPr>
      <w:bookmarkStart w:id="99" w:name="_Toc149621496"/>
      <w:r>
        <w:t>Póz felismerő algoritmusok fejlesztése</w:t>
      </w:r>
      <w:bookmarkEnd w:id="99"/>
    </w:p>
    <w:p w14:paraId="3033FCA1" w14:textId="4A2F9DB9" w:rsidR="00240DD5" w:rsidRDefault="00A327FC" w:rsidP="00240DD5">
      <w:r>
        <w:t>Bár a jelenleg elérhető megoldások jól működnek, néhány területen van még tér a fejlődésre:</w:t>
      </w:r>
    </w:p>
    <w:p w14:paraId="093C7AC6" w14:textId="2CE729F4"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aszerbekezds"/>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aszerbekezds"/>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Cmsor3"/>
      </w:pPr>
      <w:bookmarkStart w:id="100" w:name="_Toc149621497"/>
      <w:r>
        <w:t>Hagyományos jelelés</w:t>
      </w:r>
      <w:bookmarkEnd w:id="100"/>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101" w:name="_Toc149621498"/>
      <w:r>
        <w:rPr>
          <w:rStyle w:val="ui-provider"/>
        </w:rPr>
        <w:lastRenderedPageBreak/>
        <w:t>Köszönetnyilvánítás</w:t>
      </w:r>
      <w:bookmarkEnd w:id="101"/>
    </w:p>
    <w:p w14:paraId="615FD9EB" w14:textId="4F2BF482" w:rsidR="00C935FD" w:rsidRDefault="00C935FD" w:rsidP="00C935FD">
      <w:pPr>
        <w:rPr>
          <w:rStyle w:val="ui-provider"/>
        </w:rPr>
      </w:pPr>
      <w:r>
        <w:rPr>
          <w:rStyle w:val="ui-provider"/>
        </w:rPr>
        <w:t>A kutatás az Európai Unió támogatásával valósult meg, az RRF-2.3.1-21-2022-00004 azonosítójú, Mesterséges Intelligencia Nemzeti Laboratórium projekt keretében.</w:t>
      </w:r>
    </w:p>
    <w:p w14:paraId="7246186D" w14:textId="77777777" w:rsidR="00CC390A" w:rsidRPr="00CC390A" w:rsidRDefault="00CC390A" w:rsidP="00CC390A"/>
    <w:p w14:paraId="72007EA0" w14:textId="77777777" w:rsidR="00225F65" w:rsidRDefault="00225F65" w:rsidP="00043105">
      <w:pPr>
        <w:pStyle w:val="Cmsor1"/>
      </w:pPr>
      <w:bookmarkStart w:id="102" w:name="_Toc332797402"/>
      <w:bookmarkStart w:id="103" w:name="_Toc149621499"/>
      <w:r>
        <w:lastRenderedPageBreak/>
        <w:t>Irodalomjegyzék</w:t>
      </w:r>
      <w:bookmarkEnd w:id="102"/>
      <w:bookmarkEnd w:id="103"/>
    </w:p>
    <w:p w14:paraId="1806A189" w14:textId="77777777" w:rsidR="00225F65" w:rsidRDefault="00225F65" w:rsidP="00225F65">
      <w:r>
        <w:t xml:space="preserve">Az Irodalomjegyzékben szereplő hivatkozásokat </w:t>
      </w:r>
      <w:r w:rsidRPr="00225F65">
        <w:rPr>
          <w:rStyle w:val="Kiemels2"/>
        </w:rPr>
        <w:t xml:space="preserve">Irodalomjegyzék </w:t>
      </w:r>
      <w:r w:rsidR="00700E3A">
        <w:rPr>
          <w:rStyle w:val="Kiemels2"/>
        </w:rPr>
        <w:t>sor</w:t>
      </w:r>
      <w:r>
        <w:t xml:space="preserve"> stílussal formázzuk, a címüket pedig </w:t>
      </w:r>
      <w:r w:rsidRPr="00225F65">
        <w:rPr>
          <w:rStyle w:val="Kiemels2"/>
        </w:rPr>
        <w:t xml:space="preserve">Irodalomjegyzék forrás </w:t>
      </w:r>
      <w:r>
        <w:t>stílussal emeljük ki.</w:t>
      </w:r>
    </w:p>
    <w:p w14:paraId="516FBD57" w14:textId="3330A99D" w:rsidR="00730B3C" w:rsidRDefault="00730B3C" w:rsidP="00225F65">
      <w:r>
        <w:t xml:space="preserve">A szövegbe a hivatkozásokat a </w:t>
      </w:r>
      <w:r w:rsidRPr="00730B3C">
        <w:rPr>
          <w:rStyle w:val="Kiemels"/>
        </w:rPr>
        <w:t>Kereszthivatkozás beszúrása</w:t>
      </w:r>
      <w:r>
        <w:t xml:space="preserve"> (Insert cross-reference) funkcióval helyezzük el (példa egy így beszúrt hivatkozásra: </w:t>
      </w:r>
      <w:r>
        <w:fldChar w:fldCharType="begin"/>
      </w:r>
      <w:r>
        <w:instrText xml:space="preserve"> REF _Ref332797594 \r \h </w:instrText>
      </w:r>
      <w:r>
        <w:fldChar w:fldCharType="separate"/>
      </w:r>
      <w:r>
        <w:t>[1]</w:t>
      </w:r>
      <w:r>
        <w:fldChar w:fldCharType="end"/>
      </w:r>
      <w:r>
        <w:t>), így azok automatikusan frissülnek a hivatkozások átrendezésekor.</w:t>
      </w:r>
    </w:p>
    <w:p w14:paraId="03AD40E8" w14:textId="77777777" w:rsidR="00225F65" w:rsidRPr="0037381F" w:rsidRDefault="00225F65" w:rsidP="00225F65"/>
    <w:p w14:paraId="289FAA59" w14:textId="77777777" w:rsidR="0063585C" w:rsidRDefault="0063585C" w:rsidP="00816BCB">
      <w:pPr>
        <w:pStyle w:val="Fejezetcimszmozsnlkl"/>
      </w:pPr>
      <w:bookmarkStart w:id="104" w:name="_Toc149621500"/>
      <w:r w:rsidRPr="00B50CAA">
        <w:lastRenderedPageBreak/>
        <w:t>Irodalomjegyzék</w:t>
      </w:r>
      <w:bookmarkEnd w:id="104"/>
    </w:p>
    <w:p w14:paraId="1056D64D" w14:textId="77777777" w:rsidR="00B50CAA" w:rsidRPr="00EE1A1F" w:rsidRDefault="00EE1A1F" w:rsidP="006F512E">
      <w:pPr>
        <w:pStyle w:val="Irodalomjegyzksor"/>
      </w:pPr>
      <w:bookmarkStart w:id="105" w:name="_Ref332797594"/>
      <w:r w:rsidRPr="00EE1A1F">
        <w:t>Levendovszky, J., Jereb, L.,</w:t>
      </w:r>
      <w:r w:rsidR="00700E3A">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105"/>
    </w:p>
    <w:p w14:paraId="6E6803C3" w14:textId="77777777" w:rsidR="00302BB3" w:rsidRDefault="00302BB3" w:rsidP="006F512E">
      <w:pPr>
        <w:pStyle w:val="Irodalomjegyzksor"/>
      </w:pPr>
      <w:r w:rsidRPr="003A4CDB">
        <w:t>National Istrume</w:t>
      </w:r>
      <w:r w:rsidR="00700E3A">
        <w:t>nts:</w:t>
      </w:r>
      <w:r w:rsidRPr="003A4CDB">
        <w:t xml:space="preserve"> </w:t>
      </w:r>
      <w:r w:rsidRPr="00D53F5A">
        <w:rPr>
          <w:rStyle w:val="Irodalomjegyzkforrs"/>
        </w:rPr>
        <w:t>LabVIEW grafik</w:t>
      </w:r>
      <w:r w:rsidR="00700E3A" w:rsidRPr="00D53F5A">
        <w:rPr>
          <w:rStyle w:val="Irodalomjegyzkforrs"/>
        </w:rPr>
        <w:t>us fejlesztői környezet leírása</w:t>
      </w:r>
      <w:r w:rsidR="00700E3A">
        <w:t>,</w:t>
      </w:r>
      <w:r w:rsidRPr="003A4CDB">
        <w:t xml:space="preserve"> </w:t>
      </w:r>
      <w:hyperlink r:id="rId51" w:history="1">
        <w:r w:rsidRPr="00EE1A1F">
          <w:rPr>
            <w:rStyle w:val="Hiperhivatkozs"/>
          </w:rPr>
          <w:t>http://www.ni.com/</w:t>
        </w:r>
      </w:hyperlink>
      <w:r w:rsidR="003A4CDB" w:rsidRPr="003A4CDB">
        <w:t xml:space="preserve"> </w:t>
      </w:r>
      <w:r w:rsidR="003A4CDB">
        <w:t>(</w:t>
      </w:r>
      <w:r w:rsidRPr="00EE1A1F">
        <w:t>2010. nov.)</w:t>
      </w:r>
    </w:p>
    <w:p w14:paraId="27654E19" w14:textId="77777777" w:rsidR="00E42F0D" w:rsidRDefault="00E42F0D" w:rsidP="006F512E">
      <w:pPr>
        <w:pStyle w:val="Irodalomjegyzksor"/>
      </w:pPr>
      <w:r>
        <w:t xml:space="preserve">Fowler, M.: </w:t>
      </w:r>
      <w:r w:rsidRPr="00D53F5A">
        <w:rPr>
          <w:rStyle w:val="Irodalomjegyzkforrs"/>
        </w:rPr>
        <w:t>UML Distilled</w:t>
      </w:r>
      <w:r>
        <w:t>, 3rd edition, ISBN 0-321-19368-7, Addison-Wesley, 2004</w:t>
      </w:r>
    </w:p>
    <w:p w14:paraId="7471CB1A" w14:textId="77777777" w:rsidR="00E42F0D" w:rsidRPr="00EE1A1F" w:rsidRDefault="00E42F0D" w:rsidP="006F512E">
      <w:pPr>
        <w:pStyle w:val="Irodalomjegyzksor"/>
      </w:pPr>
      <w:r>
        <w:t xml:space="preserve">Wikipedia: </w:t>
      </w:r>
      <w:r w:rsidRPr="00E42F0D">
        <w:rPr>
          <w:rStyle w:val="Irodalomjegyzkforrs"/>
        </w:rPr>
        <w:t>Evaluation strategy</w:t>
      </w:r>
      <w:r>
        <w:t xml:space="preserve">, </w:t>
      </w:r>
      <w:hyperlink r:id="rId52" w:history="1">
        <w:r w:rsidR="00D95E2C" w:rsidRPr="00D95E2C">
          <w:rPr>
            <w:rStyle w:val="Hiperhivatkozs"/>
          </w:rPr>
          <w:t>http://en.wikipedia.org/wiki/Evaluation_strategy</w:t>
        </w:r>
      </w:hyperlink>
      <w:r w:rsidR="00D95E2C">
        <w:t xml:space="preserve"> </w:t>
      </w:r>
      <w:r>
        <w:t>(revision 18:11, 31 July 2012)</w:t>
      </w:r>
    </w:p>
    <w:p w14:paraId="4C89A339" w14:textId="77777777" w:rsidR="00B50CAA" w:rsidRDefault="00B50CAA" w:rsidP="00816BCB">
      <w:pPr>
        <w:pStyle w:val="Fejezetcimszmozsnlkl"/>
      </w:pPr>
      <w:bookmarkStart w:id="106" w:name="_Toc149621501"/>
      <w:r>
        <w:lastRenderedPageBreak/>
        <w:t>Függelék</w:t>
      </w:r>
      <w:bookmarkEnd w:id="106"/>
    </w:p>
    <w:p w14:paraId="5747A86F" w14:textId="77777777" w:rsidR="00B50CAA" w:rsidRDefault="00B50CAA" w:rsidP="00B50CAA"/>
    <w:sectPr w:rsidR="00B50CAA" w:rsidSect="0056267F">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Dancsó Marcell" w:date="2023-10-18T15:39:00Z" w:initials="MD">
    <w:p w14:paraId="2A5C1A34" w14:textId="77777777" w:rsidR="00BB4424" w:rsidRDefault="00BB4424" w:rsidP="00D03261">
      <w:pPr>
        <w:pStyle w:val="Jegyzetszveg"/>
        <w:ind w:firstLine="0"/>
        <w:jc w:val="left"/>
      </w:pPr>
      <w:r>
        <w:rPr>
          <w:rStyle w:val="Jegyzethivatkozs"/>
        </w:rPr>
        <w:annotationRef/>
      </w:r>
      <w:r>
        <w:rPr>
          <w:highlight w:val="yellow"/>
        </w:rPr>
        <w:t>https://www.lifeprint.com/asl101/pages-signs/m/momdad.htm</w:t>
      </w:r>
    </w:p>
  </w:comment>
  <w:comment w:id="9" w:author="Dancsó Marcell" w:date="2023-10-18T15:39:00Z" w:initials="MD">
    <w:p w14:paraId="02FD7C88" w14:textId="77777777" w:rsidR="00BB4424" w:rsidRDefault="00BB4424">
      <w:pPr>
        <w:pStyle w:val="Jegyzetszveg"/>
        <w:ind w:firstLine="0"/>
        <w:jc w:val="left"/>
      </w:pPr>
      <w:r>
        <w:rPr>
          <w:rStyle w:val="Jegyzethivatkozs"/>
        </w:rPr>
        <w:annotationRef/>
      </w:r>
      <w:r>
        <w:t>Database to filter for handshape</w:t>
      </w:r>
    </w:p>
    <w:p w14:paraId="1083668B" w14:textId="77777777" w:rsidR="00BB4424" w:rsidRDefault="00000000" w:rsidP="007A0AC1">
      <w:pPr>
        <w:pStyle w:val="Jegyzetszveg"/>
        <w:ind w:firstLine="0"/>
        <w:jc w:val="left"/>
      </w:pPr>
      <w:hyperlink r:id="rId1" w:anchor=":~:text=ASL,a%20fingerspelled%20loan%20sign" w:history="1">
        <w:r w:rsidR="00BB4424" w:rsidRPr="007A0AC1">
          <w:rPr>
            <w:rStyle w:val="Hiperhivatkozs"/>
          </w:rPr>
          <w:t>https://link.springer.com/article/10.3758/s13428-016-0742-0#:~:text=ASL,a%20fingerspelled%20loan%20sign</w:t>
        </w:r>
      </w:hyperlink>
    </w:p>
  </w:comment>
  <w:comment w:id="10" w:author="Dancsó Marcell" w:date="2023-10-18T15:38:00Z" w:initials="MD">
    <w:p w14:paraId="713D1900" w14:textId="63389331" w:rsidR="00BB4424" w:rsidRDefault="00BB4424" w:rsidP="009D65F0">
      <w:pPr>
        <w:pStyle w:val="Jegyzetszveg"/>
        <w:ind w:firstLine="0"/>
        <w:jc w:val="left"/>
      </w:pPr>
      <w:r>
        <w:rPr>
          <w:rStyle w:val="Jegyzethivatkozs"/>
        </w:rPr>
        <w:annotationRef/>
      </w:r>
      <w:hyperlink r:id="rId2" w:history="1">
        <w:r w:rsidRPr="009D65F0">
          <w:rPr>
            <w:rStyle w:val="Hiperhivatkozs"/>
          </w:rPr>
          <w:t>ht</w:t>
        </w:r>
      </w:hyperlink>
      <w:hyperlink r:id="rId3" w:history="1">
        <w:r w:rsidRPr="009D65F0">
          <w:rPr>
            <w:rStyle w:val="Hiperhivatkozs"/>
            <w:highlight w:val="yellow"/>
          </w:rPr>
          <w:t>tps://www.tvusd.k12.ca.us/site/handlers/filedownload.ashx?moduleinstanceid=50361&amp;dataid=32983&amp;FileName=Introduction%20to%20Glossing.ppt.pdf</w:t>
        </w:r>
      </w:hyperlink>
    </w:p>
  </w:comment>
  <w:comment w:id="14" w:author="Dancsó Marcell" w:date="2023-10-18T11:12:00Z" w:initials="MD">
    <w:p w14:paraId="5A0CC017" w14:textId="04B40D86" w:rsidR="00DA0892" w:rsidRDefault="00DA0892" w:rsidP="00F90D94">
      <w:pPr>
        <w:pStyle w:val="Jegyzetszveg"/>
        <w:ind w:firstLine="0"/>
        <w:jc w:val="left"/>
      </w:pPr>
      <w:r>
        <w:rPr>
          <w:rStyle w:val="Jegyzethivatkozs"/>
        </w:rPr>
        <w:annotationRef/>
      </w:r>
      <w:r>
        <w:t>Kutatás hivatkozás + kép</w:t>
      </w:r>
    </w:p>
  </w:comment>
  <w:comment w:id="15" w:author="Dancsó Marcell" w:date="2023-10-18T11:36:00Z" w:initials="MD">
    <w:p w14:paraId="77F12A8D" w14:textId="77777777" w:rsidR="00274327" w:rsidRDefault="00274327" w:rsidP="006D3633">
      <w:pPr>
        <w:pStyle w:val="Jegyzetszveg"/>
        <w:ind w:firstLine="0"/>
        <w:jc w:val="left"/>
      </w:pPr>
      <w:r>
        <w:rPr>
          <w:rStyle w:val="Jegyzethivatkozs"/>
        </w:rPr>
        <w:annotationRef/>
      </w:r>
      <w:hyperlink r:id="rId4" w:history="1">
        <w:r w:rsidRPr="006D3633">
          <w:rPr>
            <w:rStyle w:val="Hiperhivatkozs"/>
          </w:rPr>
          <w:t>https://www.sciencedirect.com/science/article/pii/S0957417422019327</w:t>
        </w:r>
      </w:hyperlink>
    </w:p>
  </w:comment>
  <w:comment w:id="16" w:author="Dancsó Marcell" w:date="2023-10-18T11:21:00Z" w:initials="MD">
    <w:p w14:paraId="61B4E1E3" w14:textId="3D6D34E2" w:rsidR="008063DA" w:rsidRDefault="008063DA" w:rsidP="006D64F3">
      <w:pPr>
        <w:pStyle w:val="Jegyzetszveg"/>
        <w:ind w:firstLine="0"/>
        <w:jc w:val="left"/>
      </w:pPr>
      <w:r>
        <w:rPr>
          <w:rStyle w:val="Jegyzethivatkozs"/>
        </w:rPr>
        <w:annotationRef/>
      </w:r>
      <w:hyperlink r:id="rId5" w:history="1">
        <w:r w:rsidRPr="006D64F3">
          <w:rPr>
            <w:rStyle w:val="Hiperhivatkozs"/>
          </w:rPr>
          <w:t>https://link.springer.com/article/10.1007/s11042-022-13423-9</w:t>
        </w:r>
      </w:hyperlink>
    </w:p>
  </w:comment>
  <w:comment w:id="18" w:author="Dancsó Marcell" w:date="2023-10-18T11:47:00Z" w:initials="MD">
    <w:p w14:paraId="193616FD" w14:textId="77777777" w:rsidR="000543D2" w:rsidRDefault="000543D2" w:rsidP="00053E33">
      <w:pPr>
        <w:pStyle w:val="Jegyzetszveg"/>
        <w:ind w:firstLine="0"/>
        <w:jc w:val="left"/>
      </w:pPr>
      <w:r>
        <w:rPr>
          <w:rStyle w:val="Jegyzethivatkozs"/>
        </w:rPr>
        <w:annotationRef/>
      </w:r>
      <w:hyperlink r:id="rId6" w:history="1">
        <w:r w:rsidRPr="00053E33">
          <w:rPr>
            <w:rStyle w:val="Hiperhivatkozs"/>
          </w:rPr>
          <w:t>https://www.sciencedirect.com/science/article/pii/S0957417422024125</w:t>
        </w:r>
      </w:hyperlink>
    </w:p>
  </w:comment>
  <w:comment w:id="19" w:author="Dancsó Marcell" w:date="2023-10-18T11:58:00Z" w:initials="MD">
    <w:p w14:paraId="54DF2F4A" w14:textId="77777777" w:rsidR="00573B7B" w:rsidRDefault="00573B7B" w:rsidP="006659E8">
      <w:pPr>
        <w:pStyle w:val="Jegyzetszveg"/>
        <w:ind w:firstLine="0"/>
        <w:jc w:val="left"/>
      </w:pPr>
      <w:r>
        <w:rPr>
          <w:rStyle w:val="Jegyzethivatkozs"/>
        </w:rPr>
        <w:annotationRef/>
      </w:r>
      <w:hyperlink r:id="rId7" w:history="1">
        <w:r w:rsidRPr="006659E8">
          <w:rPr>
            <w:rStyle w:val="Hiperhivatkozs"/>
          </w:rPr>
          <w:t>https://scholar.google.com/scholar_lookup?title=Video%20summarization%20using%20keyframe%20extraction%20and%20video%20skimming%3A%20Technical%20Report&amp;author=S.%20Jadon&amp;publication_year=2020</w:t>
        </w:r>
      </w:hyperlink>
    </w:p>
  </w:comment>
  <w:comment w:id="20" w:author="Dancsó Marcell" w:date="2023-10-18T12:12:00Z" w:initials="MD">
    <w:p w14:paraId="7C30AB1D" w14:textId="77777777" w:rsidR="001B56D0" w:rsidRDefault="001B56D0" w:rsidP="00D84B8A">
      <w:pPr>
        <w:pStyle w:val="Jegyzetszveg"/>
        <w:ind w:firstLine="0"/>
        <w:jc w:val="left"/>
      </w:pPr>
      <w:r>
        <w:rPr>
          <w:rStyle w:val="Jegyzethivatkozs"/>
        </w:rPr>
        <w:annotationRef/>
      </w:r>
      <w:hyperlink r:id="rId8" w:history="1">
        <w:r w:rsidRPr="00D84B8A">
          <w:rPr>
            <w:rStyle w:val="Hiperhivatkozs"/>
          </w:rPr>
          <w:t>https://www.researchgate.net/publication/225138825_Two-Frame_Motion_Estimation_Based_on_Polynomial_Expansion</w:t>
        </w:r>
      </w:hyperlink>
    </w:p>
  </w:comment>
  <w:comment w:id="21" w:author="Dancsó Marcell" w:date="2023-10-18T12:13:00Z" w:initials="MD">
    <w:p w14:paraId="3ACF9320" w14:textId="77777777" w:rsidR="001B56D0" w:rsidRDefault="001B56D0" w:rsidP="00146290">
      <w:pPr>
        <w:pStyle w:val="Jegyzetszveg"/>
        <w:ind w:firstLine="0"/>
        <w:jc w:val="left"/>
      </w:pPr>
      <w:r>
        <w:rPr>
          <w:rStyle w:val="Jegyzethivatkozs"/>
        </w:rPr>
        <w:annotationRef/>
      </w:r>
      <w:r>
        <w:t>Lényeg + képek</w:t>
      </w:r>
    </w:p>
  </w:comment>
  <w:comment w:id="24" w:author="Dancsó Marcell" w:date="2023-10-18T11:46:00Z" w:initials="MD">
    <w:p w14:paraId="22698168" w14:textId="4757AE2D" w:rsidR="00326294" w:rsidRDefault="00326294" w:rsidP="00344638">
      <w:pPr>
        <w:pStyle w:val="Jegyzetszveg"/>
        <w:ind w:firstLine="0"/>
        <w:jc w:val="left"/>
      </w:pPr>
      <w:r>
        <w:rPr>
          <w:rStyle w:val="Jegyzethivatkozs"/>
        </w:rPr>
        <w:annotationRef/>
      </w:r>
      <w:r>
        <w:t xml:space="preserve">How to cite this: </w:t>
      </w:r>
      <w:hyperlink r:id="rId9" w:history="1">
        <w:r w:rsidRPr="00344638">
          <w:rPr>
            <w:rStyle w:val="Hiperhivatkozs"/>
          </w:rPr>
          <w:t>https://www.brightsignglove.com/</w:t>
        </w:r>
      </w:hyperlink>
      <w:r>
        <w:br/>
        <w:t>from MIT:</w:t>
      </w:r>
      <w:r>
        <w:br/>
      </w:r>
      <w:hyperlink r:id="rId10" w:history="1">
        <w:r w:rsidRPr="00344638">
          <w:rPr>
            <w:rStyle w:val="Hiperhivatkozs"/>
          </w:rPr>
          <w:t>https://www.youtube.com/watch?v=NVCE7JR0FCQ&amp;ab_channel=YugaTech</w:t>
        </w:r>
      </w:hyperlink>
    </w:p>
  </w:comment>
  <w:comment w:id="25" w:author="Dancsó Marcell" w:date="2023-10-18T11:43:00Z" w:initials="MD">
    <w:p w14:paraId="46F0FAA1" w14:textId="120DC556" w:rsidR="00E0196C" w:rsidRDefault="00E0196C" w:rsidP="00A5458C">
      <w:pPr>
        <w:pStyle w:val="Jegyzetszveg"/>
        <w:ind w:firstLine="0"/>
        <w:jc w:val="left"/>
      </w:pPr>
      <w:r>
        <w:rPr>
          <w:rStyle w:val="Jegyzethivatkozs"/>
        </w:rPr>
        <w:annotationRef/>
      </w:r>
      <w:hyperlink r:id="rId11" w:history="1">
        <w:r w:rsidRPr="00A5458C">
          <w:rPr>
            <w:rStyle w:val="Hiperhivatkozs"/>
          </w:rPr>
          <w:t>https://ieeexplore.ieee.org/document/7785276</w:t>
        </w:r>
      </w:hyperlink>
    </w:p>
  </w:comment>
  <w:comment w:id="26" w:author="Dancsó Marcell" w:date="2023-10-18T11:44:00Z" w:initials="MD">
    <w:p w14:paraId="3409F40D" w14:textId="77777777" w:rsidR="00E0196C" w:rsidRDefault="00E0196C" w:rsidP="00A13983">
      <w:pPr>
        <w:pStyle w:val="Jegyzetszveg"/>
        <w:ind w:firstLine="0"/>
        <w:jc w:val="left"/>
      </w:pPr>
      <w:r>
        <w:rPr>
          <w:rStyle w:val="Jegyzethivatkozs"/>
        </w:rPr>
        <w:annotationRef/>
      </w:r>
      <w:hyperlink r:id="rId12" w:history="1">
        <w:r w:rsidRPr="00A13983">
          <w:rPr>
            <w:rStyle w:val="Hiperhivatkozs"/>
          </w:rPr>
          <w:t>https://link.springer.com/article/10.1007/s40820-022-00887-5</w:t>
        </w:r>
      </w:hyperlink>
    </w:p>
  </w:comment>
  <w:comment w:id="27" w:author="Dancsó Marcell" w:date="2023-10-18T11:44:00Z" w:initials="MD">
    <w:p w14:paraId="5991A27C" w14:textId="77777777" w:rsidR="00E0196C" w:rsidRDefault="00E0196C" w:rsidP="00AF3DB2">
      <w:pPr>
        <w:pStyle w:val="Jegyzetszveg"/>
        <w:ind w:firstLine="0"/>
        <w:jc w:val="left"/>
      </w:pPr>
      <w:r>
        <w:rPr>
          <w:rStyle w:val="Jegyzethivatkozs"/>
        </w:rPr>
        <w:annotationRef/>
      </w:r>
      <w:hyperlink r:id="rId13" w:anchor=":~:text=A%20Review%20on%20Systems,provides%20access%20to%20scientific%20literature" w:history="1">
        <w:r w:rsidRPr="00AF3DB2">
          <w:rPr>
            <w:rStyle w:val="Hiperhivatkozs"/>
          </w:rPr>
          <w:t>https://www.ncbi.nlm.nih.gov/pmc/articles/PMC6069389/#:~:text=A%20Review%20on%20Systems,provides%20access%20to%20scientific%20literature</w:t>
        </w:r>
      </w:hyperlink>
    </w:p>
  </w:comment>
  <w:comment w:id="29" w:author="Dancsó Marcell" w:date="2023-10-18T15:43:00Z" w:initials="MD">
    <w:p w14:paraId="7C4506D7" w14:textId="77777777" w:rsidR="002D1E8F" w:rsidRPr="00AF0FE3" w:rsidRDefault="002D1E8F" w:rsidP="00D76EE3">
      <w:pPr>
        <w:pStyle w:val="Jegyzetszveg"/>
        <w:ind w:firstLine="0"/>
        <w:jc w:val="left"/>
        <w:rPr>
          <w:lang w:val="en-US"/>
        </w:rPr>
      </w:pPr>
      <w:r>
        <w:rPr>
          <w:rStyle w:val="Jegyzethivatkozs"/>
        </w:rPr>
        <w:annotationRef/>
      </w:r>
      <w:hyperlink r:id="rId14" w:history="1">
        <w:r w:rsidRPr="00D76EE3">
          <w:rPr>
            <w:rStyle w:val="Hiperhivatkozs"/>
          </w:rPr>
          <w:t>https://dl.acm.org/doi/abs/10.1145/3610881</w:t>
        </w:r>
      </w:hyperlink>
    </w:p>
  </w:comment>
  <w:comment w:id="34" w:author="Dancsó Marcell" w:date="2023-10-18T17:45:00Z" w:initials="MD">
    <w:p w14:paraId="0B442E34" w14:textId="77777777" w:rsidR="000A184A" w:rsidRDefault="000A184A" w:rsidP="00814CBA">
      <w:pPr>
        <w:pStyle w:val="Jegyzetszveg"/>
        <w:ind w:firstLine="0"/>
        <w:jc w:val="left"/>
      </w:pPr>
      <w:r>
        <w:rPr>
          <w:rStyle w:val="Jegyzethivatkozs"/>
        </w:rPr>
        <w:annotationRef/>
      </w:r>
      <w:hyperlink r:id="rId15" w:history="1">
        <w:r w:rsidRPr="00814CBA">
          <w:rPr>
            <w:rStyle w:val="Hiperhivatkozs"/>
          </w:rPr>
          <w:t>https://arxiv.org/abs/1812.08008</w:t>
        </w:r>
      </w:hyperlink>
    </w:p>
  </w:comment>
  <w:comment w:id="35" w:author="Dancsó Marcell" w:date="2023-10-18T17:59:00Z" w:initials="MD">
    <w:p w14:paraId="17394A12" w14:textId="77777777" w:rsidR="00756FDA" w:rsidRDefault="006C11D9" w:rsidP="00993B1B">
      <w:pPr>
        <w:pStyle w:val="Jegyzetszveg"/>
        <w:ind w:firstLine="0"/>
        <w:jc w:val="left"/>
      </w:pPr>
      <w:r>
        <w:rPr>
          <w:rStyle w:val="Jegyzethivatkozs"/>
        </w:rPr>
        <w:annotationRef/>
      </w:r>
      <w:hyperlink r:id="rId16" w:history="1">
        <w:r w:rsidR="00756FDA" w:rsidRPr="00993B1B">
          <w:rPr>
            <w:rStyle w:val="Hiperhivatkozs"/>
          </w:rPr>
          <w:t>https://medium.com/dailytech/openpose-estimation-model-81de994fea69</w:t>
        </w:r>
      </w:hyperlink>
    </w:p>
  </w:comment>
  <w:comment w:id="36" w:author="Dancsó Marcell" w:date="2023-10-18T18:21:00Z" w:initials="MD">
    <w:p w14:paraId="4BD4AD7F" w14:textId="77777777" w:rsidR="008C3AB0" w:rsidRDefault="007E6C64" w:rsidP="00F4273C">
      <w:pPr>
        <w:pStyle w:val="Jegyzetszveg"/>
        <w:ind w:firstLine="0"/>
        <w:jc w:val="left"/>
      </w:pPr>
      <w:r>
        <w:rPr>
          <w:rStyle w:val="Jegyzethivatkozs"/>
        </w:rPr>
        <w:annotationRef/>
      </w:r>
      <w:r w:rsidR="008C3AB0">
        <w:t>latex</w:t>
      </w:r>
    </w:p>
  </w:comment>
  <w:comment w:id="37" w:author="Dancsó Marcell" w:date="2023-10-18T18:54:00Z" w:initials="MD">
    <w:p w14:paraId="72CFBE5B" w14:textId="3D3ED84A" w:rsidR="004A4683" w:rsidRDefault="00D30355" w:rsidP="009A6D6B">
      <w:pPr>
        <w:pStyle w:val="Jegyzetszveg"/>
        <w:ind w:firstLine="0"/>
        <w:jc w:val="left"/>
      </w:pPr>
      <w:r>
        <w:rPr>
          <w:rStyle w:val="Jegyzethivatkozs"/>
        </w:rPr>
        <w:annotationRef/>
      </w:r>
      <w:r w:rsidR="004A4683">
        <w:t>Mire Karp redukálható?</w:t>
      </w:r>
    </w:p>
  </w:comment>
  <w:comment w:id="39" w:author="Dancsó Marcell" w:date="2023-10-18T21:42:00Z" w:initials="MD">
    <w:p w14:paraId="192C9217" w14:textId="7369A091" w:rsidR="002A72B0" w:rsidRDefault="002A72B0" w:rsidP="00F7304C">
      <w:pPr>
        <w:pStyle w:val="Jegyzetszveg"/>
        <w:ind w:firstLine="0"/>
        <w:jc w:val="left"/>
      </w:pPr>
      <w:r>
        <w:rPr>
          <w:rStyle w:val="Jegyzethivatkozs"/>
        </w:rPr>
        <w:annotationRef/>
      </w:r>
      <w:hyperlink r:id="rId17" w:history="1">
        <w:r w:rsidRPr="00F7304C">
          <w:rPr>
            <w:rStyle w:val="Hiperhivatkozs"/>
          </w:rPr>
          <w:t>https://github.com/google/mediapipe/blob/master/docs/solutions/holistic.md</w:t>
        </w:r>
      </w:hyperlink>
    </w:p>
  </w:comment>
  <w:comment w:id="40" w:author="Dancsó Marcell" w:date="2023-10-18T21:42:00Z" w:initials="MD">
    <w:p w14:paraId="759E4F49" w14:textId="77777777" w:rsidR="002A72B0" w:rsidRDefault="002A72B0" w:rsidP="000B365C">
      <w:pPr>
        <w:pStyle w:val="Jegyzetszveg"/>
        <w:ind w:firstLine="0"/>
        <w:jc w:val="left"/>
      </w:pPr>
      <w:r>
        <w:rPr>
          <w:rStyle w:val="Jegyzethivatkozs"/>
        </w:rPr>
        <w:annotationRef/>
      </w:r>
      <w:hyperlink r:id="rId18" w:history="1">
        <w:r w:rsidRPr="000B365C">
          <w:rPr>
            <w:rStyle w:val="Hiperhivatkozs"/>
          </w:rPr>
          <w:t>https://arxiv.org/abs/1506.02025</w:t>
        </w:r>
      </w:hyperlink>
    </w:p>
  </w:comment>
  <w:comment w:id="42" w:author="Dancsó Marcell" w:date="2023-10-18T21:19:00Z" w:initials="MD">
    <w:p w14:paraId="69C042F8" w14:textId="77777777" w:rsidR="00C13E59" w:rsidRDefault="00E0423D" w:rsidP="00F62C11">
      <w:pPr>
        <w:pStyle w:val="Jegyzetszveg"/>
        <w:ind w:firstLine="0"/>
        <w:jc w:val="left"/>
      </w:pPr>
      <w:r>
        <w:rPr>
          <w:rStyle w:val="Jegyzethivatkozs"/>
        </w:rPr>
        <w:annotationRef/>
      </w:r>
      <w:r w:rsidR="00C13E59">
        <w:t>Kép</w:t>
      </w:r>
    </w:p>
  </w:comment>
  <w:comment w:id="44" w:author="Dancsó Marcell" w:date="2023-10-18T21:52:00Z" w:initials="MD">
    <w:p w14:paraId="41EE4BEA" w14:textId="77777777" w:rsidR="004C3383" w:rsidRDefault="004C3383" w:rsidP="00E13D52">
      <w:pPr>
        <w:pStyle w:val="Jegyzetszveg"/>
        <w:ind w:firstLine="0"/>
        <w:jc w:val="left"/>
      </w:pPr>
      <w:r>
        <w:rPr>
          <w:rStyle w:val="Jegyzethivatkozs"/>
        </w:rPr>
        <w:annotationRef/>
      </w:r>
      <w:hyperlink r:id="rId19" w:history="1">
        <w:r w:rsidRPr="00E13D52">
          <w:rPr>
            <w:rStyle w:val="Hiperhivatkozs"/>
          </w:rPr>
          <w:t>https://www.kaggle.com/datasets/datamunge/sign-language-mnist</w:t>
        </w:r>
      </w:hyperlink>
    </w:p>
  </w:comment>
  <w:comment w:id="45" w:author="Dancsó Marcell" w:date="2023-10-18T21:56:00Z" w:initials="MD">
    <w:p w14:paraId="0F61D650" w14:textId="77777777" w:rsidR="000A6B17" w:rsidRDefault="000A6B17" w:rsidP="000F460A">
      <w:pPr>
        <w:pStyle w:val="Jegyzetszveg"/>
        <w:ind w:firstLine="0"/>
        <w:jc w:val="left"/>
      </w:pPr>
      <w:r>
        <w:rPr>
          <w:rStyle w:val="Jegyzethivatkozs"/>
        </w:rPr>
        <w:annotationRef/>
      </w:r>
      <w:hyperlink r:id="rId20" w:history="1">
        <w:r w:rsidRPr="000F460A">
          <w:rPr>
            <w:rStyle w:val="Hiperhivatkozs"/>
          </w:rPr>
          <w:t>https://empslocal.ex.ac.uk/people/staff/np331/index.php?section=FingerSpellingDataset</w:t>
        </w:r>
      </w:hyperlink>
    </w:p>
  </w:comment>
  <w:comment w:id="46" w:author="Dancsó Marcell" w:date="2023-10-18T21:56:00Z" w:initials="MD">
    <w:p w14:paraId="2DBEEA2C" w14:textId="77777777" w:rsidR="000A6B17" w:rsidRDefault="000A6B17" w:rsidP="009A2653">
      <w:pPr>
        <w:pStyle w:val="Jegyzetszveg"/>
        <w:ind w:firstLine="0"/>
        <w:jc w:val="left"/>
      </w:pPr>
      <w:r>
        <w:rPr>
          <w:rStyle w:val="Jegyzethivatkozs"/>
        </w:rPr>
        <w:annotationRef/>
      </w:r>
      <w:hyperlink r:id="rId21" w:history="1">
        <w:r w:rsidRPr="009A2653">
          <w:rPr>
            <w:rStyle w:val="Hiperhivatkozs"/>
          </w:rPr>
          <w:t>https://empslocal.ex.ac.uk/people/staff/np331/publications/PugeaultBowden2011b.pdf</w:t>
        </w:r>
      </w:hyperlink>
    </w:p>
  </w:comment>
  <w:comment w:id="47" w:author="Dancsó Marcell" w:date="2023-10-18T22:03:00Z" w:initials="MD">
    <w:p w14:paraId="2305081F" w14:textId="77777777" w:rsidR="00AD6F3E" w:rsidRDefault="00AD6F3E" w:rsidP="00137C5D">
      <w:pPr>
        <w:pStyle w:val="Jegyzetszveg"/>
        <w:ind w:firstLine="0"/>
        <w:jc w:val="left"/>
      </w:pPr>
      <w:r>
        <w:rPr>
          <w:rStyle w:val="Jegyzethivatkozs"/>
        </w:rPr>
        <w:annotationRef/>
      </w:r>
      <w:hyperlink r:id="rId22" w:history="1">
        <w:r w:rsidRPr="00137C5D">
          <w:rPr>
            <w:rStyle w:val="Hiperhivatkozs"/>
          </w:rPr>
          <w:t>https://www.kaggle.com/datasets/muhammadkhalid/sign-language-for-alphabets</w:t>
        </w:r>
      </w:hyperlink>
    </w:p>
  </w:comment>
  <w:comment w:id="49" w:author="Dancsó Marcell" w:date="2023-10-24T02:29:00Z" w:initials="MD">
    <w:p w14:paraId="61340213" w14:textId="77777777" w:rsidR="00B2533A" w:rsidRDefault="00B2533A" w:rsidP="00425D28">
      <w:pPr>
        <w:pStyle w:val="Jegyzetszveg"/>
        <w:ind w:firstLine="0"/>
        <w:jc w:val="left"/>
      </w:pPr>
      <w:r>
        <w:rPr>
          <w:rStyle w:val="Jegyzethivatkozs"/>
        </w:rPr>
        <w:annotationRef/>
      </w:r>
      <w:hyperlink r:id="rId23" w:history="1">
        <w:r w:rsidRPr="00425D28">
          <w:rPr>
            <w:rStyle w:val="Hiperhivatkozs"/>
          </w:rPr>
          <w:t>https://arxiv.org/abs/1906.12021</w:t>
        </w:r>
      </w:hyperlink>
    </w:p>
  </w:comment>
  <w:comment w:id="50" w:author="Dancsó Marcell" w:date="2023-10-24T02:38:00Z" w:initials="MD">
    <w:p w14:paraId="14F9B6FC" w14:textId="77777777" w:rsidR="00DD2B6E" w:rsidRDefault="00DD2B6E" w:rsidP="00264CE8">
      <w:pPr>
        <w:pStyle w:val="Jegyzetszveg"/>
        <w:ind w:firstLine="0"/>
        <w:jc w:val="left"/>
      </w:pPr>
      <w:r>
        <w:rPr>
          <w:rStyle w:val="Jegyzethivatkozs"/>
        </w:rPr>
        <w:annotationRef/>
      </w:r>
      <w:hyperlink r:id="rId24" w:history="1">
        <w:r w:rsidRPr="00264CE8">
          <w:rPr>
            <w:rStyle w:val="Hiperhivatkozs"/>
          </w:rPr>
          <w:t>https://arxiv.org/abs/2104.09497</w:t>
        </w:r>
      </w:hyperlink>
    </w:p>
  </w:comment>
  <w:comment w:id="52" w:author="Dancsó Marcell" w:date="2023-10-24T22:45:00Z" w:initials="MD">
    <w:p w14:paraId="11908C2B" w14:textId="77777777" w:rsidR="00E861D2" w:rsidRDefault="00E861D2" w:rsidP="00F96636">
      <w:pPr>
        <w:pStyle w:val="Jegyzetszveg"/>
        <w:ind w:firstLine="0"/>
        <w:jc w:val="left"/>
      </w:pPr>
      <w:r>
        <w:rPr>
          <w:rStyle w:val="Jegyzethivatkozs"/>
        </w:rPr>
        <w:annotationRef/>
      </w:r>
      <w:hyperlink r:id="rId25" w:history="1">
        <w:r w:rsidRPr="00F96636">
          <w:rPr>
            <w:rStyle w:val="Hiperhivatkozs"/>
          </w:rPr>
          <w:t>https://arxiv.org/abs/1603.08511</w:t>
        </w:r>
      </w:hyperlink>
    </w:p>
  </w:comment>
  <w:comment w:id="53" w:author="Dancsó Marcell" w:date="2023-10-24T23:21:00Z" w:initials="MD">
    <w:p w14:paraId="693BAD1E" w14:textId="77777777" w:rsidR="00A45FD1" w:rsidRDefault="00A45FD1" w:rsidP="007447CF">
      <w:pPr>
        <w:pStyle w:val="Jegyzetszveg"/>
        <w:ind w:firstLine="0"/>
        <w:jc w:val="left"/>
      </w:pPr>
      <w:r>
        <w:rPr>
          <w:rStyle w:val="Jegyzethivatkozs"/>
        </w:rPr>
        <w:annotationRef/>
      </w:r>
      <w:hyperlink r:id="rId26" w:history="1">
        <w:r w:rsidRPr="007447CF">
          <w:rPr>
            <w:rStyle w:val="Hiperhivatkozs"/>
          </w:rPr>
          <w:t>https://github.com/richzhang/colorization/tree/master</w:t>
        </w:r>
      </w:hyperlink>
    </w:p>
  </w:comment>
  <w:comment w:id="54" w:author="Dancsó Marcell" w:date="2023-10-24T23:20:00Z" w:initials="MD">
    <w:p w14:paraId="250EFF77" w14:textId="387D3E2D" w:rsidR="00A45FD1" w:rsidRDefault="00A45FD1" w:rsidP="0058060C">
      <w:pPr>
        <w:pStyle w:val="Jegyzetszveg"/>
        <w:ind w:firstLine="0"/>
        <w:jc w:val="left"/>
      </w:pPr>
      <w:r>
        <w:rPr>
          <w:rStyle w:val="Jegyzethivatkozs"/>
        </w:rPr>
        <w:annotationRef/>
      </w:r>
      <w:hyperlink r:id="rId27" w:history="1">
        <w:r w:rsidRPr="0058060C">
          <w:rPr>
            <w:rStyle w:val="Hiperhivatkozs"/>
          </w:rPr>
          <w:t>https://arxiv.org/abs/1705.02999</w:t>
        </w:r>
      </w:hyperlink>
    </w:p>
  </w:comment>
  <w:comment w:id="55" w:author="Dancsó Marcell" w:date="2023-10-24T23:20:00Z" w:initials="MD">
    <w:p w14:paraId="3B36C805" w14:textId="77777777" w:rsidR="00A45FD1" w:rsidRDefault="00A45FD1" w:rsidP="00E65285">
      <w:pPr>
        <w:pStyle w:val="Jegyzetszveg"/>
        <w:ind w:firstLine="0"/>
        <w:jc w:val="left"/>
      </w:pPr>
      <w:r>
        <w:rPr>
          <w:rStyle w:val="Jegyzethivatkozs"/>
        </w:rPr>
        <w:annotationRef/>
      </w:r>
      <w:hyperlink r:id="rId28" w:history="1">
        <w:r w:rsidRPr="00E65285">
          <w:rPr>
            <w:rStyle w:val="Hiperhivatkozs"/>
          </w:rPr>
          <w:t>https://github.com/junyanz/interactive-deep-colorization</w:t>
        </w:r>
      </w:hyperlink>
    </w:p>
  </w:comment>
  <w:comment w:id="57" w:author="Dancsó Marcell" w:date="2023-10-18T21:56:00Z" w:initials="MD">
    <w:p w14:paraId="740F5AAB" w14:textId="77777777" w:rsidR="005276F3" w:rsidRDefault="005276F3" w:rsidP="005276F3">
      <w:pPr>
        <w:pStyle w:val="Jegyzetszveg"/>
        <w:ind w:firstLine="0"/>
        <w:jc w:val="left"/>
      </w:pPr>
      <w:r>
        <w:rPr>
          <w:rStyle w:val="Jegyzethivatkozs"/>
        </w:rPr>
        <w:annotationRef/>
      </w:r>
      <w:hyperlink r:id="rId29" w:history="1">
        <w:r w:rsidRPr="000F460A">
          <w:rPr>
            <w:rStyle w:val="Hiperhivatkozs"/>
          </w:rPr>
          <w:t>https://empslocal.ex.ac.uk/people/staff/np331/index.php?section=FingerSpellingDataset</w:t>
        </w:r>
      </w:hyperlink>
    </w:p>
  </w:comment>
  <w:comment w:id="58" w:author="Dancsó Marcell" w:date="2023-10-18T21:56:00Z" w:initials="MD">
    <w:p w14:paraId="0C1659BF" w14:textId="77777777" w:rsidR="005276F3" w:rsidRDefault="005276F3" w:rsidP="005276F3">
      <w:pPr>
        <w:pStyle w:val="Jegyzetszveg"/>
        <w:ind w:firstLine="0"/>
        <w:jc w:val="left"/>
      </w:pPr>
      <w:r>
        <w:rPr>
          <w:rStyle w:val="Jegyzethivatkozs"/>
        </w:rPr>
        <w:annotationRef/>
      </w:r>
      <w:hyperlink r:id="rId30" w:history="1">
        <w:r w:rsidRPr="009A2653">
          <w:rPr>
            <w:rStyle w:val="Hiperhivatkozs"/>
          </w:rPr>
          <w:t>https://empslocal.ex.ac.uk/people/staff/np331/publications/PugeaultBowden2011b.pdf</w:t>
        </w:r>
      </w:hyperlink>
    </w:p>
  </w:comment>
  <w:comment w:id="64" w:author="Dancsó, Marcell" w:date="2023-10-20T00:27:00Z" w:initials="DM">
    <w:p w14:paraId="67B8563D" w14:textId="64DB6A85" w:rsidR="0020481E" w:rsidRDefault="0020481E" w:rsidP="00FC418D">
      <w:pPr>
        <w:pStyle w:val="Jegyzetszveg"/>
        <w:ind w:firstLine="0"/>
        <w:jc w:val="left"/>
      </w:pPr>
      <w:r>
        <w:rPr>
          <w:rStyle w:val="Jegyzethivatkozs"/>
        </w:rPr>
        <w:annotationRef/>
      </w:r>
      <w:r>
        <w:t>paper metnioning this</w:t>
      </w:r>
    </w:p>
  </w:comment>
  <w:comment w:id="65" w:author="Dancsó Marcell" w:date="2023-10-25T00:01:00Z" w:initials="MD">
    <w:p w14:paraId="10BD76F8" w14:textId="77777777" w:rsidR="00696125" w:rsidRDefault="00696125" w:rsidP="009A0424">
      <w:pPr>
        <w:pStyle w:val="Jegyzetszveg"/>
        <w:ind w:firstLine="0"/>
        <w:jc w:val="left"/>
      </w:pPr>
      <w:r>
        <w:rPr>
          <w:rStyle w:val="Jegyzethivatkozs"/>
        </w:rPr>
        <w:annotationRef/>
      </w:r>
      <w:hyperlink r:id="rId31" w:history="1">
        <w:r w:rsidRPr="009A0424">
          <w:rPr>
            <w:rStyle w:val="Hiperhivatkozs"/>
          </w:rPr>
          <w:t>https://ivibudh.medium.com/a-guide-to-controlling-llm-model-output-exploring-top-k-top-p-and-temperature-parameters-ed6a31313910</w:t>
        </w:r>
      </w:hyperlink>
    </w:p>
  </w:comment>
  <w:comment w:id="68" w:author="Dancsó Marcell" w:date="2023-10-24T04:48:00Z" w:initials="MD">
    <w:p w14:paraId="44A9FFCF" w14:textId="77777777" w:rsidR="002D28DB" w:rsidRDefault="002D28DB" w:rsidP="00C31F3A">
      <w:pPr>
        <w:pStyle w:val="Jegyzetszveg"/>
        <w:ind w:firstLine="0"/>
        <w:jc w:val="left"/>
      </w:pPr>
      <w:r>
        <w:rPr>
          <w:rStyle w:val="Jegyzethivatkozs"/>
        </w:rPr>
        <w:annotationRef/>
      </w:r>
      <w:r>
        <w:t>Példa prompt és lefutások chat gpt api intro</w:t>
      </w:r>
    </w:p>
  </w:comment>
  <w:comment w:id="71" w:author="Dancsó Marcell" w:date="2023-10-25T01:18:00Z" w:initials="MD">
    <w:p w14:paraId="5F0DD200" w14:textId="77777777" w:rsidR="00425FBF" w:rsidRDefault="00425FBF" w:rsidP="002273CB">
      <w:pPr>
        <w:pStyle w:val="Jegyzetszveg"/>
        <w:ind w:firstLine="0"/>
        <w:jc w:val="left"/>
      </w:pPr>
      <w:r>
        <w:rPr>
          <w:rStyle w:val="Jegyzethivatkozs"/>
        </w:rPr>
        <w:annotationRef/>
      </w:r>
      <w:r>
        <w:t>Videó teszt</w:t>
      </w:r>
    </w:p>
  </w:comment>
  <w:comment w:id="77" w:author="Dancsó Marcell" w:date="2023-10-28T22:36:00Z" w:initials="MD">
    <w:p w14:paraId="363F485D" w14:textId="16B981CB" w:rsidR="00B40A85" w:rsidRDefault="00B40A85" w:rsidP="00502705">
      <w:pPr>
        <w:pStyle w:val="Jegyzetszveg"/>
        <w:ind w:firstLine="0"/>
        <w:jc w:val="left"/>
      </w:pPr>
      <w:r>
        <w:rPr>
          <w:rStyle w:val="Jegyzethivatkozs"/>
        </w:rPr>
        <w:annotationRef/>
      </w:r>
      <w:r>
        <w:t>Formulas:</w:t>
      </w:r>
      <w:r>
        <w:br/>
      </w:r>
      <w:hyperlink r:id="rId32" w:history="1">
        <w:r w:rsidRPr="00502705">
          <w:rPr>
            <w:rStyle w:val="Hiperhivatkozs"/>
          </w:rPr>
          <w:t>https://chat.openai.com/share/047ef626-25d8-4d56-abe4-b778b857c5fe</w:t>
        </w:r>
      </w:hyperlink>
    </w:p>
  </w:comment>
  <w:comment w:id="78" w:author="Dancsó Marcell" w:date="2023-10-31T04:55:00Z" w:initials="MD">
    <w:p w14:paraId="1F234DE0" w14:textId="77777777" w:rsidR="00AC572D" w:rsidRDefault="00AC572D" w:rsidP="00B26836">
      <w:pPr>
        <w:pStyle w:val="Jegyzetszveg"/>
        <w:ind w:firstLine="0"/>
        <w:jc w:val="left"/>
      </w:pPr>
      <w:r>
        <w:rPr>
          <w:rStyle w:val="Jegyzethivatkozs"/>
        </w:rPr>
        <w:annotationRef/>
      </w:r>
      <w:r>
        <w:rPr>
          <w:b/>
          <w:bCs/>
        </w:rPr>
        <w:t>https://towardsdatascience.com/a-brief-introduction-to-recurrent-neural-networks-638f64a61ff4</w:t>
      </w:r>
    </w:p>
  </w:comment>
  <w:comment w:id="80" w:author="Dancsó Marcell" w:date="2023-10-30T02:27:00Z" w:initials="MD">
    <w:p w14:paraId="3C66CFAD" w14:textId="322D680B" w:rsidR="005C77C3" w:rsidRDefault="005C77C3" w:rsidP="00523DD3">
      <w:pPr>
        <w:pStyle w:val="Jegyzetszveg"/>
        <w:ind w:firstLine="0"/>
        <w:jc w:val="left"/>
      </w:pPr>
      <w:r>
        <w:rPr>
          <w:rStyle w:val="Jegyzethivatkozs"/>
        </w:rPr>
        <w:annotationRef/>
      </w:r>
      <w:hyperlink r:id="rId33" w:history="1">
        <w:r w:rsidRPr="00523DD3">
          <w:rPr>
            <w:rStyle w:val="Hiperhivatkozs"/>
          </w:rPr>
          <w:t>https://arxiv.org/abs/1706.03762</w:t>
        </w:r>
      </w:hyperlink>
    </w:p>
  </w:comment>
  <w:comment w:id="82" w:author="Dancsó Marcell" w:date="2023-10-30T13:11:00Z" w:initials="MD">
    <w:p w14:paraId="3DF997BA" w14:textId="25FDF201" w:rsidR="007976D9" w:rsidRDefault="007976D9" w:rsidP="00C9012B">
      <w:pPr>
        <w:pStyle w:val="Jegyzetszveg"/>
        <w:ind w:firstLine="0"/>
        <w:jc w:val="left"/>
      </w:pPr>
      <w:r>
        <w:rPr>
          <w:rStyle w:val="Jegyzethivatkozs"/>
        </w:rPr>
        <w:annotationRef/>
      </w:r>
      <w:r>
        <w:t>Cross ref</w:t>
      </w:r>
    </w:p>
  </w:comment>
  <w:comment w:id="88" w:author="Dancsó Marcell" w:date="2023-10-18T21:39:00Z" w:initials="MD">
    <w:p w14:paraId="3ACAF98B" w14:textId="044A20B5" w:rsidR="00681B41" w:rsidRDefault="00681B41" w:rsidP="002B291C">
      <w:pPr>
        <w:pStyle w:val="Jegyzetszveg"/>
        <w:ind w:firstLine="0"/>
        <w:jc w:val="left"/>
      </w:pPr>
      <w:r>
        <w:rPr>
          <w:rStyle w:val="Jegyzethivatkozs"/>
        </w:rPr>
        <w:annotationRef/>
      </w:r>
      <w:hyperlink r:id="rId34" w:history="1">
        <w:r w:rsidRPr="002B291C">
          <w:rPr>
            <w:rStyle w:val="Hiperhivatkozs"/>
          </w:rPr>
          <w:t>https://www.researchgate.net/publication/359786522_A_Transformer-Based_Contrastive_Learning_Approach_for_Few-Shot_Sign_Language_Recognition</w:t>
        </w:r>
      </w:hyperlink>
    </w:p>
  </w:comment>
  <w:comment w:id="90" w:author="Dancsó Marcell" w:date="2023-10-30T20:01:00Z" w:initials="DM">
    <w:p w14:paraId="094D4F01" w14:textId="77777777" w:rsidR="00641984" w:rsidRDefault="00641984" w:rsidP="00F52525">
      <w:pPr>
        <w:pStyle w:val="Jegyzetszveg"/>
        <w:ind w:firstLine="0"/>
        <w:jc w:val="left"/>
      </w:pPr>
      <w:r>
        <w:rPr>
          <w:rStyle w:val="Jegyzethivatkozs"/>
        </w:rPr>
        <w:annotationRef/>
      </w:r>
      <w:hyperlink r:id="rId35" w:history="1">
        <w:r w:rsidRPr="00F52525">
          <w:rPr>
            <w:rStyle w:val="Hiperhivatkozs"/>
          </w:rPr>
          <w:t>https://www.kaggle.com/competitions/asl-signs/overview</w:t>
        </w:r>
      </w:hyperlink>
    </w:p>
  </w:comment>
  <w:comment w:id="92" w:author="Dancsó Marcell" w:date="2023-10-30T20:01:00Z" w:initials="DM">
    <w:p w14:paraId="579BCFEC" w14:textId="77777777" w:rsidR="00641984" w:rsidRDefault="00641984" w:rsidP="005A21A4">
      <w:pPr>
        <w:pStyle w:val="Jegyzetszveg"/>
        <w:ind w:firstLine="0"/>
        <w:jc w:val="left"/>
      </w:pPr>
      <w:r>
        <w:rPr>
          <w:rStyle w:val="Jegyzethivatkozs"/>
        </w:rPr>
        <w:annotationRef/>
      </w:r>
      <w:hyperlink r:id="rId36" w:history="1">
        <w:r w:rsidRPr="005A21A4">
          <w:rPr>
            <w:rStyle w:val="Hiperhivatkozs"/>
          </w:rPr>
          <w:t>https://www.kaggle.com/competitions/asl-signs/discussion/406684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5C1A34" w15:done="0"/>
  <w15:commentEx w15:paraId="1083668B" w15:done="0"/>
  <w15:commentEx w15:paraId="713D1900" w15:done="0"/>
  <w15:commentEx w15:paraId="5A0CC017" w15:done="0"/>
  <w15:commentEx w15:paraId="77F12A8D" w15:paraIdParent="5A0CC017" w15:done="0"/>
  <w15:commentEx w15:paraId="61B4E1E3" w15:done="0"/>
  <w15:commentEx w15:paraId="193616FD" w15:done="0"/>
  <w15:commentEx w15:paraId="54DF2F4A" w15:done="0"/>
  <w15:commentEx w15:paraId="7C30AB1D" w15:done="0"/>
  <w15:commentEx w15:paraId="3ACF9320" w15:paraIdParent="7C30AB1D" w15:done="0"/>
  <w15:commentEx w15:paraId="22698168" w15:done="0"/>
  <w15:commentEx w15:paraId="46F0FAA1" w15:done="0"/>
  <w15:commentEx w15:paraId="3409F40D" w15:done="0"/>
  <w15:commentEx w15:paraId="5991A27C" w15:done="0"/>
  <w15:commentEx w15:paraId="7C4506D7" w15:done="0"/>
  <w15:commentEx w15:paraId="0B442E34" w15:done="0"/>
  <w15:commentEx w15:paraId="17394A12" w15:paraIdParent="0B442E34" w15:done="0"/>
  <w15:commentEx w15:paraId="4BD4AD7F" w15:done="0"/>
  <w15:commentEx w15:paraId="72CFBE5B" w15:done="0"/>
  <w15:commentEx w15:paraId="192C9217" w15:done="0"/>
  <w15:commentEx w15:paraId="759E4F49" w15:paraIdParent="192C9217" w15:done="0"/>
  <w15:commentEx w15:paraId="69C042F8" w15:done="0"/>
  <w15:commentEx w15:paraId="41EE4BEA" w15:done="0"/>
  <w15:commentEx w15:paraId="0F61D650" w15:done="0"/>
  <w15:commentEx w15:paraId="2DBEEA2C" w15:paraIdParent="0F61D650" w15:done="0"/>
  <w15:commentEx w15:paraId="2305081F" w15:done="0"/>
  <w15:commentEx w15:paraId="61340213" w15:done="0"/>
  <w15:commentEx w15:paraId="14F9B6FC" w15:done="0"/>
  <w15:commentEx w15:paraId="11908C2B" w15:done="0"/>
  <w15:commentEx w15:paraId="693BAD1E" w15:paraIdParent="11908C2B" w15:done="0"/>
  <w15:commentEx w15:paraId="250EFF77" w15:done="0"/>
  <w15:commentEx w15:paraId="3B36C805" w15:paraIdParent="250EFF77" w15:done="0"/>
  <w15:commentEx w15:paraId="740F5AAB" w15:done="0"/>
  <w15:commentEx w15:paraId="0C1659BF" w15:paraIdParent="740F5AAB" w15:done="0"/>
  <w15:commentEx w15:paraId="67B8563D" w15:done="0"/>
  <w15:commentEx w15:paraId="10BD76F8" w15:paraIdParent="67B8563D" w15:done="0"/>
  <w15:commentEx w15:paraId="44A9FFCF" w15:done="0"/>
  <w15:commentEx w15:paraId="5F0DD200" w15:done="0"/>
  <w15:commentEx w15:paraId="363F485D" w15:done="0"/>
  <w15:commentEx w15:paraId="1F234DE0" w15:done="0"/>
  <w15:commentEx w15:paraId="3C66CFAD" w15:done="0"/>
  <w15:commentEx w15:paraId="3DF997BA" w15:done="0"/>
  <w15:commentEx w15:paraId="3ACAF98B" w15:done="0"/>
  <w15:commentEx w15:paraId="094D4F01" w15:done="0"/>
  <w15:commentEx w15:paraId="579BCF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D11CB8D" w16cex:dateUtc="2023-10-18T13:39:00Z"/>
  <w16cex:commentExtensible w16cex:durableId="54B4F78D" w16cex:dateUtc="2023-10-18T13:39:00Z"/>
  <w16cex:commentExtensible w16cex:durableId="6D5CD163" w16cex:dateUtc="2023-10-18T13:38:00Z"/>
  <w16cex:commentExtensible w16cex:durableId="0BEDC0C4" w16cex:dateUtc="2023-10-18T09:12:00Z"/>
  <w16cex:commentExtensible w16cex:durableId="412BFFEC" w16cex:dateUtc="2023-10-18T09:36:00Z"/>
  <w16cex:commentExtensible w16cex:durableId="0016E184" w16cex:dateUtc="2023-10-18T09:21:00Z"/>
  <w16cex:commentExtensible w16cex:durableId="2E19B20E" w16cex:dateUtc="2023-10-18T09:47:00Z"/>
  <w16cex:commentExtensible w16cex:durableId="127C8663" w16cex:dateUtc="2023-10-18T09:58:00Z"/>
  <w16cex:commentExtensible w16cex:durableId="799AA538" w16cex:dateUtc="2023-10-18T10:12:00Z"/>
  <w16cex:commentExtensible w16cex:durableId="1D41815C" w16cex:dateUtc="2023-10-18T10:13:00Z"/>
  <w16cex:commentExtensible w16cex:durableId="7B40BF4F" w16cex:dateUtc="2023-10-18T09:46:00Z"/>
  <w16cex:commentExtensible w16cex:durableId="3E7CFA2D" w16cex:dateUtc="2023-10-18T09:43:00Z"/>
  <w16cex:commentExtensible w16cex:durableId="0F068FF7" w16cex:dateUtc="2023-10-18T09:44:00Z"/>
  <w16cex:commentExtensible w16cex:durableId="004E7251" w16cex:dateUtc="2023-10-18T09:44:00Z"/>
  <w16cex:commentExtensible w16cex:durableId="677D0FCF" w16cex:dateUtc="2023-10-18T13:43:00Z"/>
  <w16cex:commentExtensible w16cex:durableId="3C9FDD16" w16cex:dateUtc="2023-10-18T15:45:00Z"/>
  <w16cex:commentExtensible w16cex:durableId="42D36BE3" w16cex:dateUtc="2023-10-18T15:59:00Z"/>
  <w16cex:commentExtensible w16cex:durableId="4B3DBD7F" w16cex:dateUtc="2023-10-18T16:21:00Z"/>
  <w16cex:commentExtensible w16cex:durableId="73B99191" w16cex:dateUtc="2023-10-18T16:54:00Z"/>
  <w16cex:commentExtensible w16cex:durableId="5FF167AF" w16cex:dateUtc="2023-10-18T19:42:00Z"/>
  <w16cex:commentExtensible w16cex:durableId="4BE4B09D" w16cex:dateUtc="2023-10-18T19:42:00Z"/>
  <w16cex:commentExtensible w16cex:durableId="68FD3E64" w16cex:dateUtc="2023-10-18T19:19:00Z"/>
  <w16cex:commentExtensible w16cex:durableId="441E98E2" w16cex:dateUtc="2023-10-18T19:52:00Z"/>
  <w16cex:commentExtensible w16cex:durableId="554A43E0" w16cex:dateUtc="2023-10-18T19:56:00Z"/>
  <w16cex:commentExtensible w16cex:durableId="15CD86F4" w16cex:dateUtc="2023-10-18T19:56:00Z"/>
  <w16cex:commentExtensible w16cex:durableId="4A496B29" w16cex:dateUtc="2023-10-18T20:03:00Z"/>
  <w16cex:commentExtensible w16cex:durableId="413FF41E" w16cex:dateUtc="2023-10-24T00:29:00Z"/>
  <w16cex:commentExtensible w16cex:durableId="52F5C597" w16cex:dateUtc="2023-10-24T00:38:00Z"/>
  <w16cex:commentExtensible w16cex:durableId="7742165D" w16cex:dateUtc="2023-10-24T20:45:00Z"/>
  <w16cex:commentExtensible w16cex:durableId="1543CE49" w16cex:dateUtc="2023-10-24T21:21:00Z"/>
  <w16cex:commentExtensible w16cex:durableId="1B490EC5" w16cex:dateUtc="2023-10-24T21:20:00Z"/>
  <w16cex:commentExtensible w16cex:durableId="71AEB5CC" w16cex:dateUtc="2023-10-24T21:20:00Z"/>
  <w16cex:commentExtensible w16cex:durableId="1D442012" w16cex:dateUtc="2023-10-18T19:56:00Z"/>
  <w16cex:commentExtensible w16cex:durableId="04CF54AF" w16cex:dateUtc="2023-10-18T19:56:00Z"/>
  <w16cex:commentExtensible w16cex:durableId="28DC47E2" w16cex:dateUtc="2023-10-19T22:27:00Z"/>
  <w16cex:commentExtensible w16cex:durableId="53D30A98" w16cex:dateUtc="2023-10-24T22:01:00Z"/>
  <w16cex:commentExtensible w16cex:durableId="50E1AFB8" w16cex:dateUtc="2023-10-24T02:48:00Z"/>
  <w16cex:commentExtensible w16cex:durableId="77C3040B" w16cex:dateUtc="2023-10-24T23:18:00Z"/>
  <w16cex:commentExtensible w16cex:durableId="32A687B2" w16cex:dateUtc="2023-10-28T20:36:00Z"/>
  <w16cex:commentExtensible w16cex:durableId="461C6061" w16cex:dateUtc="2023-10-31T03:55:00Z"/>
  <w16cex:commentExtensible w16cex:durableId="477CD210" w16cex:dateUtc="2023-10-30T01:27:00Z"/>
  <w16cex:commentExtensible w16cex:durableId="71F368B3" w16cex:dateUtc="2023-10-30T12:11:00Z"/>
  <w16cex:commentExtensible w16cex:durableId="41C83579" w16cex:dateUtc="2023-10-18T19:39:00Z"/>
  <w16cex:commentExtensible w16cex:durableId="026EB275" w16cex:dateUtc="2023-10-30T19:01:00Z"/>
  <w16cex:commentExtensible w16cex:durableId="40CC2157" w16cex:dateUtc="2023-10-30T19: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5C1A34" w16cid:durableId="1D11CB8D"/>
  <w16cid:commentId w16cid:paraId="1083668B" w16cid:durableId="54B4F78D"/>
  <w16cid:commentId w16cid:paraId="713D1900" w16cid:durableId="6D5CD163"/>
  <w16cid:commentId w16cid:paraId="5A0CC017" w16cid:durableId="0BEDC0C4"/>
  <w16cid:commentId w16cid:paraId="77F12A8D" w16cid:durableId="412BFFEC"/>
  <w16cid:commentId w16cid:paraId="61B4E1E3" w16cid:durableId="0016E184"/>
  <w16cid:commentId w16cid:paraId="193616FD" w16cid:durableId="2E19B20E"/>
  <w16cid:commentId w16cid:paraId="54DF2F4A" w16cid:durableId="127C8663"/>
  <w16cid:commentId w16cid:paraId="7C30AB1D" w16cid:durableId="799AA538"/>
  <w16cid:commentId w16cid:paraId="3ACF9320" w16cid:durableId="1D41815C"/>
  <w16cid:commentId w16cid:paraId="22698168" w16cid:durableId="7B40BF4F"/>
  <w16cid:commentId w16cid:paraId="46F0FAA1" w16cid:durableId="3E7CFA2D"/>
  <w16cid:commentId w16cid:paraId="3409F40D" w16cid:durableId="0F068FF7"/>
  <w16cid:commentId w16cid:paraId="5991A27C" w16cid:durableId="004E7251"/>
  <w16cid:commentId w16cid:paraId="7C4506D7" w16cid:durableId="677D0FCF"/>
  <w16cid:commentId w16cid:paraId="0B442E34" w16cid:durableId="3C9FDD16"/>
  <w16cid:commentId w16cid:paraId="17394A12" w16cid:durableId="42D36BE3"/>
  <w16cid:commentId w16cid:paraId="4BD4AD7F" w16cid:durableId="4B3DBD7F"/>
  <w16cid:commentId w16cid:paraId="72CFBE5B" w16cid:durableId="73B99191"/>
  <w16cid:commentId w16cid:paraId="192C9217" w16cid:durableId="5FF167AF"/>
  <w16cid:commentId w16cid:paraId="759E4F49" w16cid:durableId="4BE4B09D"/>
  <w16cid:commentId w16cid:paraId="69C042F8" w16cid:durableId="68FD3E64"/>
  <w16cid:commentId w16cid:paraId="41EE4BEA" w16cid:durableId="441E98E2"/>
  <w16cid:commentId w16cid:paraId="0F61D650" w16cid:durableId="554A43E0"/>
  <w16cid:commentId w16cid:paraId="2DBEEA2C" w16cid:durableId="15CD86F4"/>
  <w16cid:commentId w16cid:paraId="2305081F" w16cid:durableId="4A496B29"/>
  <w16cid:commentId w16cid:paraId="61340213" w16cid:durableId="413FF41E"/>
  <w16cid:commentId w16cid:paraId="14F9B6FC" w16cid:durableId="52F5C597"/>
  <w16cid:commentId w16cid:paraId="11908C2B" w16cid:durableId="7742165D"/>
  <w16cid:commentId w16cid:paraId="693BAD1E" w16cid:durableId="1543CE49"/>
  <w16cid:commentId w16cid:paraId="250EFF77" w16cid:durableId="1B490EC5"/>
  <w16cid:commentId w16cid:paraId="3B36C805" w16cid:durableId="71AEB5CC"/>
  <w16cid:commentId w16cid:paraId="740F5AAB" w16cid:durableId="1D442012"/>
  <w16cid:commentId w16cid:paraId="0C1659BF" w16cid:durableId="04CF54AF"/>
  <w16cid:commentId w16cid:paraId="67B8563D" w16cid:durableId="28DC47E2"/>
  <w16cid:commentId w16cid:paraId="10BD76F8" w16cid:durableId="53D30A98"/>
  <w16cid:commentId w16cid:paraId="44A9FFCF" w16cid:durableId="50E1AFB8"/>
  <w16cid:commentId w16cid:paraId="5F0DD200" w16cid:durableId="77C3040B"/>
  <w16cid:commentId w16cid:paraId="363F485D" w16cid:durableId="32A687B2"/>
  <w16cid:commentId w16cid:paraId="1F234DE0" w16cid:durableId="461C6061"/>
  <w16cid:commentId w16cid:paraId="3C66CFAD" w16cid:durableId="477CD210"/>
  <w16cid:commentId w16cid:paraId="3DF997BA" w16cid:durableId="71F368B3"/>
  <w16cid:commentId w16cid:paraId="3ACAF98B" w16cid:durableId="41C83579"/>
  <w16cid:commentId w16cid:paraId="094D4F01" w16cid:durableId="026EB275"/>
  <w16cid:commentId w16cid:paraId="579BCFEC" w16cid:durableId="40CC21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9E5E6" w14:textId="77777777" w:rsidR="00FD57BE" w:rsidRDefault="00FD57BE">
      <w:r>
        <w:separator/>
      </w:r>
    </w:p>
  </w:endnote>
  <w:endnote w:type="continuationSeparator" w:id="0">
    <w:p w14:paraId="3D219F8D" w14:textId="77777777" w:rsidR="00FD57BE" w:rsidRDefault="00FD5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4BA54" w14:textId="77777777" w:rsidR="00FD57BE" w:rsidRDefault="00FD57BE">
      <w:r>
        <w:separator/>
      </w:r>
    </w:p>
  </w:footnote>
  <w:footnote w:type="continuationSeparator" w:id="0">
    <w:p w14:paraId="21825629" w14:textId="77777777" w:rsidR="00FD57BE" w:rsidRDefault="00FD5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39"/>
  </w:num>
  <w:num w:numId="3" w16cid:durableId="1068386084">
    <w:abstractNumId w:val="16"/>
  </w:num>
  <w:num w:numId="4" w16cid:durableId="1476948330">
    <w:abstractNumId w:val="26"/>
  </w:num>
  <w:num w:numId="5" w16cid:durableId="582880882">
    <w:abstractNumId w:val="29"/>
  </w:num>
  <w:num w:numId="6" w16cid:durableId="253520490">
    <w:abstractNumId w:val="34"/>
  </w:num>
  <w:num w:numId="7" w16cid:durableId="146439893">
    <w:abstractNumId w:val="21"/>
  </w:num>
  <w:num w:numId="8" w16cid:durableId="840703661">
    <w:abstractNumId w:val="14"/>
  </w:num>
  <w:num w:numId="9" w16cid:durableId="1162624045">
    <w:abstractNumId w:val="22"/>
  </w:num>
  <w:num w:numId="10" w16cid:durableId="1818910989">
    <w:abstractNumId w:val="40"/>
  </w:num>
  <w:num w:numId="11" w16cid:durableId="2060352815">
    <w:abstractNumId w:val="23"/>
  </w:num>
  <w:num w:numId="12" w16cid:durableId="386955759">
    <w:abstractNumId w:val="38"/>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8"/>
  </w:num>
  <w:num w:numId="24" w16cid:durableId="1293559428">
    <w:abstractNumId w:val="32"/>
  </w:num>
  <w:num w:numId="25" w16cid:durableId="254434983">
    <w:abstractNumId w:val="11"/>
  </w:num>
  <w:num w:numId="26" w16cid:durableId="24602843">
    <w:abstractNumId w:val="37"/>
  </w:num>
  <w:num w:numId="27" w16cid:durableId="1369256697">
    <w:abstractNumId w:val="25"/>
  </w:num>
  <w:num w:numId="28" w16cid:durableId="625307492">
    <w:abstractNumId w:val="13"/>
  </w:num>
  <w:num w:numId="29" w16cid:durableId="1707101042">
    <w:abstractNumId w:val="12"/>
  </w:num>
  <w:num w:numId="30" w16cid:durableId="1353068045">
    <w:abstractNumId w:val="35"/>
  </w:num>
  <w:num w:numId="31" w16cid:durableId="1435783484">
    <w:abstractNumId w:val="19"/>
  </w:num>
  <w:num w:numId="32" w16cid:durableId="1771273846">
    <w:abstractNumId w:val="31"/>
  </w:num>
  <w:num w:numId="33" w16cid:durableId="351035867">
    <w:abstractNumId w:val="33"/>
  </w:num>
  <w:num w:numId="34" w16cid:durableId="679821080">
    <w:abstractNumId w:val="27"/>
  </w:num>
  <w:num w:numId="35" w16cid:durableId="1563446801">
    <w:abstractNumId w:val="17"/>
  </w:num>
  <w:num w:numId="36" w16cid:durableId="291635460">
    <w:abstractNumId w:val="20"/>
  </w:num>
  <w:num w:numId="37" w16cid:durableId="1378894879">
    <w:abstractNumId w:val="15"/>
  </w:num>
  <w:num w:numId="38" w16cid:durableId="1335187109">
    <w:abstractNumId w:val="30"/>
  </w:num>
  <w:num w:numId="39" w16cid:durableId="1895390419">
    <w:abstractNumId w:val="36"/>
  </w:num>
  <w:num w:numId="40" w16cid:durableId="1422336370">
    <w:abstractNumId w:val="24"/>
  </w:num>
  <w:num w:numId="41" w16cid:durableId="1519928581">
    <w:abstractNumId w:val="18"/>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csó Marcell">
    <w15:presenceInfo w15:providerId="AD" w15:userId="S::dancsomarci@edu.bme.hu::8a318ffa-a343-4a84-ba29-f5e7560eee20"/>
  </w15:person>
  <w15:person w15:author="Dancsó, Marcell">
    <w15:presenceInfo w15:providerId="AD" w15:userId="S::MDancso@graphisoft.com::38dd9947-1190-4869-a849-ba6d5d7366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A0D"/>
    <w:rsid w:val="00026904"/>
    <w:rsid w:val="000272F3"/>
    <w:rsid w:val="0002769F"/>
    <w:rsid w:val="00030FE3"/>
    <w:rsid w:val="00035965"/>
    <w:rsid w:val="00035CA9"/>
    <w:rsid w:val="0004108B"/>
    <w:rsid w:val="00041E39"/>
    <w:rsid w:val="00041F8B"/>
    <w:rsid w:val="00042FE0"/>
    <w:rsid w:val="00043105"/>
    <w:rsid w:val="0004567A"/>
    <w:rsid w:val="000459E0"/>
    <w:rsid w:val="00046769"/>
    <w:rsid w:val="00047179"/>
    <w:rsid w:val="00053417"/>
    <w:rsid w:val="000543D2"/>
    <w:rsid w:val="000546C3"/>
    <w:rsid w:val="00064066"/>
    <w:rsid w:val="000702BA"/>
    <w:rsid w:val="00071257"/>
    <w:rsid w:val="0007215D"/>
    <w:rsid w:val="00074121"/>
    <w:rsid w:val="000742DB"/>
    <w:rsid w:val="000752ED"/>
    <w:rsid w:val="00075548"/>
    <w:rsid w:val="00081DA6"/>
    <w:rsid w:val="00087D87"/>
    <w:rsid w:val="00091C37"/>
    <w:rsid w:val="000948A3"/>
    <w:rsid w:val="000970BD"/>
    <w:rsid w:val="000A184A"/>
    <w:rsid w:val="000A29EE"/>
    <w:rsid w:val="000A6820"/>
    <w:rsid w:val="000A6B17"/>
    <w:rsid w:val="000A7483"/>
    <w:rsid w:val="000B087A"/>
    <w:rsid w:val="000B1BB6"/>
    <w:rsid w:val="000B3881"/>
    <w:rsid w:val="000B4497"/>
    <w:rsid w:val="000B52FB"/>
    <w:rsid w:val="000B53E0"/>
    <w:rsid w:val="000B5414"/>
    <w:rsid w:val="000B70AE"/>
    <w:rsid w:val="000B7550"/>
    <w:rsid w:val="000B78E4"/>
    <w:rsid w:val="000C13B7"/>
    <w:rsid w:val="000C27CE"/>
    <w:rsid w:val="000C30ED"/>
    <w:rsid w:val="000C3519"/>
    <w:rsid w:val="000C4228"/>
    <w:rsid w:val="000C5747"/>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17D9"/>
    <w:rsid w:val="00123ED7"/>
    <w:rsid w:val="00125C43"/>
    <w:rsid w:val="00131F01"/>
    <w:rsid w:val="00131FDF"/>
    <w:rsid w:val="001322A5"/>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7B7"/>
    <w:rsid w:val="00157931"/>
    <w:rsid w:val="00157A24"/>
    <w:rsid w:val="00162232"/>
    <w:rsid w:val="001631F1"/>
    <w:rsid w:val="00165E38"/>
    <w:rsid w:val="001709A6"/>
    <w:rsid w:val="00170D0F"/>
    <w:rsid w:val="00171054"/>
    <w:rsid w:val="00171998"/>
    <w:rsid w:val="00173540"/>
    <w:rsid w:val="00173D67"/>
    <w:rsid w:val="001846D8"/>
    <w:rsid w:val="001865A7"/>
    <w:rsid w:val="001872F6"/>
    <w:rsid w:val="00191130"/>
    <w:rsid w:val="0019173E"/>
    <w:rsid w:val="001938B1"/>
    <w:rsid w:val="00194780"/>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E41"/>
    <w:rsid w:val="001D0723"/>
    <w:rsid w:val="001D0FDC"/>
    <w:rsid w:val="001D18BE"/>
    <w:rsid w:val="001D38CD"/>
    <w:rsid w:val="001D5EE3"/>
    <w:rsid w:val="001E0FE9"/>
    <w:rsid w:val="001E13B8"/>
    <w:rsid w:val="001F1E12"/>
    <w:rsid w:val="001F4547"/>
    <w:rsid w:val="001F6947"/>
    <w:rsid w:val="001F7441"/>
    <w:rsid w:val="001F7CC6"/>
    <w:rsid w:val="001F7E29"/>
    <w:rsid w:val="002045C7"/>
    <w:rsid w:val="0020481E"/>
    <w:rsid w:val="002079F6"/>
    <w:rsid w:val="002102C3"/>
    <w:rsid w:val="0021556E"/>
    <w:rsid w:val="00221866"/>
    <w:rsid w:val="00223F96"/>
    <w:rsid w:val="00225F65"/>
    <w:rsid w:val="00226909"/>
    <w:rsid w:val="002270D0"/>
    <w:rsid w:val="00227347"/>
    <w:rsid w:val="00231AAD"/>
    <w:rsid w:val="00240DD5"/>
    <w:rsid w:val="002448AA"/>
    <w:rsid w:val="00247AF5"/>
    <w:rsid w:val="00250F83"/>
    <w:rsid w:val="00253C92"/>
    <w:rsid w:val="00254F29"/>
    <w:rsid w:val="00256404"/>
    <w:rsid w:val="00257091"/>
    <w:rsid w:val="002578F0"/>
    <w:rsid w:val="00261DD3"/>
    <w:rsid w:val="0026580E"/>
    <w:rsid w:val="0026587F"/>
    <w:rsid w:val="00267062"/>
    <w:rsid w:val="00267080"/>
    <w:rsid w:val="00267677"/>
    <w:rsid w:val="002711AE"/>
    <w:rsid w:val="00271E20"/>
    <w:rsid w:val="00273EAA"/>
    <w:rsid w:val="00274327"/>
    <w:rsid w:val="00276151"/>
    <w:rsid w:val="00277B32"/>
    <w:rsid w:val="002826A2"/>
    <w:rsid w:val="00283A60"/>
    <w:rsid w:val="002841F9"/>
    <w:rsid w:val="00284C26"/>
    <w:rsid w:val="002905BA"/>
    <w:rsid w:val="0029119E"/>
    <w:rsid w:val="00294D26"/>
    <w:rsid w:val="0029573E"/>
    <w:rsid w:val="00295FE6"/>
    <w:rsid w:val="00296636"/>
    <w:rsid w:val="00296DFF"/>
    <w:rsid w:val="00297030"/>
    <w:rsid w:val="002A551C"/>
    <w:rsid w:val="002A72B0"/>
    <w:rsid w:val="002B1710"/>
    <w:rsid w:val="002B32AA"/>
    <w:rsid w:val="002B35B0"/>
    <w:rsid w:val="002B4066"/>
    <w:rsid w:val="002B4687"/>
    <w:rsid w:val="002B59DB"/>
    <w:rsid w:val="002B6A16"/>
    <w:rsid w:val="002C01A9"/>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F01C1"/>
    <w:rsid w:val="002F02CD"/>
    <w:rsid w:val="002F0593"/>
    <w:rsid w:val="002F1BF4"/>
    <w:rsid w:val="002F1C63"/>
    <w:rsid w:val="002F4ECB"/>
    <w:rsid w:val="002F5009"/>
    <w:rsid w:val="002F5DAF"/>
    <w:rsid w:val="002F5FD2"/>
    <w:rsid w:val="003002B9"/>
    <w:rsid w:val="00301019"/>
    <w:rsid w:val="003021B4"/>
    <w:rsid w:val="0030294D"/>
    <w:rsid w:val="00302BB3"/>
    <w:rsid w:val="003044AE"/>
    <w:rsid w:val="00305D29"/>
    <w:rsid w:val="003076C2"/>
    <w:rsid w:val="003101B5"/>
    <w:rsid w:val="003114AD"/>
    <w:rsid w:val="003127C8"/>
    <w:rsid w:val="00312F33"/>
    <w:rsid w:val="00313013"/>
    <w:rsid w:val="003143E9"/>
    <w:rsid w:val="003206C1"/>
    <w:rsid w:val="0032157B"/>
    <w:rsid w:val="003230A9"/>
    <w:rsid w:val="00323C16"/>
    <w:rsid w:val="00323EDA"/>
    <w:rsid w:val="00326294"/>
    <w:rsid w:val="00330579"/>
    <w:rsid w:val="00330C7A"/>
    <w:rsid w:val="003317AD"/>
    <w:rsid w:val="0033491F"/>
    <w:rsid w:val="00336AA0"/>
    <w:rsid w:val="0034338B"/>
    <w:rsid w:val="00343D04"/>
    <w:rsid w:val="0034539D"/>
    <w:rsid w:val="00347696"/>
    <w:rsid w:val="0034770D"/>
    <w:rsid w:val="00350628"/>
    <w:rsid w:val="00350AEC"/>
    <w:rsid w:val="00351778"/>
    <w:rsid w:val="00351D77"/>
    <w:rsid w:val="003570DA"/>
    <w:rsid w:val="00363791"/>
    <w:rsid w:val="00363F2B"/>
    <w:rsid w:val="003711BF"/>
    <w:rsid w:val="00372675"/>
    <w:rsid w:val="0037381F"/>
    <w:rsid w:val="00374B95"/>
    <w:rsid w:val="0037571E"/>
    <w:rsid w:val="00377126"/>
    <w:rsid w:val="003830A6"/>
    <w:rsid w:val="00395FAC"/>
    <w:rsid w:val="00396D4C"/>
    <w:rsid w:val="0039763B"/>
    <w:rsid w:val="003A2A4F"/>
    <w:rsid w:val="003A4129"/>
    <w:rsid w:val="003A4CDB"/>
    <w:rsid w:val="003A77AC"/>
    <w:rsid w:val="003B14B9"/>
    <w:rsid w:val="003B4E00"/>
    <w:rsid w:val="003B5A1D"/>
    <w:rsid w:val="003B6ECA"/>
    <w:rsid w:val="003B7635"/>
    <w:rsid w:val="003C6A23"/>
    <w:rsid w:val="003C77FC"/>
    <w:rsid w:val="003D2FE7"/>
    <w:rsid w:val="003D42E7"/>
    <w:rsid w:val="003D4D6B"/>
    <w:rsid w:val="003D4D98"/>
    <w:rsid w:val="003E0370"/>
    <w:rsid w:val="003E0FD6"/>
    <w:rsid w:val="003E51C6"/>
    <w:rsid w:val="003E70B1"/>
    <w:rsid w:val="003F1D95"/>
    <w:rsid w:val="003F2812"/>
    <w:rsid w:val="003F286B"/>
    <w:rsid w:val="003F3424"/>
    <w:rsid w:val="003F3F02"/>
    <w:rsid w:val="003F45BA"/>
    <w:rsid w:val="003F48E4"/>
    <w:rsid w:val="003F5425"/>
    <w:rsid w:val="003F770C"/>
    <w:rsid w:val="00401E9A"/>
    <w:rsid w:val="00403854"/>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1515"/>
    <w:rsid w:val="0043190C"/>
    <w:rsid w:val="004339DC"/>
    <w:rsid w:val="00434CC5"/>
    <w:rsid w:val="00435DD4"/>
    <w:rsid w:val="00437A45"/>
    <w:rsid w:val="00437B97"/>
    <w:rsid w:val="004447FD"/>
    <w:rsid w:val="004450B2"/>
    <w:rsid w:val="00447621"/>
    <w:rsid w:val="004476C3"/>
    <w:rsid w:val="00450E7A"/>
    <w:rsid w:val="00451FAF"/>
    <w:rsid w:val="004544D0"/>
    <w:rsid w:val="0045674E"/>
    <w:rsid w:val="00456BC7"/>
    <w:rsid w:val="00456E45"/>
    <w:rsid w:val="00463D3D"/>
    <w:rsid w:val="00473C55"/>
    <w:rsid w:val="004776E2"/>
    <w:rsid w:val="004808E5"/>
    <w:rsid w:val="00482845"/>
    <w:rsid w:val="00482EB9"/>
    <w:rsid w:val="0048370C"/>
    <w:rsid w:val="0048395A"/>
    <w:rsid w:val="0048475A"/>
    <w:rsid w:val="004851C7"/>
    <w:rsid w:val="00486C1A"/>
    <w:rsid w:val="004878EF"/>
    <w:rsid w:val="00487B33"/>
    <w:rsid w:val="004901A3"/>
    <w:rsid w:val="0049083C"/>
    <w:rsid w:val="00493B7F"/>
    <w:rsid w:val="0049458E"/>
    <w:rsid w:val="00494F22"/>
    <w:rsid w:val="004966A5"/>
    <w:rsid w:val="004A4683"/>
    <w:rsid w:val="004A49C7"/>
    <w:rsid w:val="004A4B8D"/>
    <w:rsid w:val="004A7134"/>
    <w:rsid w:val="004B40CB"/>
    <w:rsid w:val="004C3270"/>
    <w:rsid w:val="004C3383"/>
    <w:rsid w:val="004C347B"/>
    <w:rsid w:val="004C61AD"/>
    <w:rsid w:val="004D0223"/>
    <w:rsid w:val="004D23C3"/>
    <w:rsid w:val="004D4057"/>
    <w:rsid w:val="004D487A"/>
    <w:rsid w:val="004D5E42"/>
    <w:rsid w:val="004D7957"/>
    <w:rsid w:val="004E029C"/>
    <w:rsid w:val="004E2C2C"/>
    <w:rsid w:val="004E49CF"/>
    <w:rsid w:val="004E773D"/>
    <w:rsid w:val="004E7A69"/>
    <w:rsid w:val="004F31A3"/>
    <w:rsid w:val="004F37A5"/>
    <w:rsid w:val="004F3DD9"/>
    <w:rsid w:val="004F4154"/>
    <w:rsid w:val="004F41DC"/>
    <w:rsid w:val="004F5239"/>
    <w:rsid w:val="004F6683"/>
    <w:rsid w:val="00502A30"/>
    <w:rsid w:val="00503D6C"/>
    <w:rsid w:val="00505629"/>
    <w:rsid w:val="00507F9A"/>
    <w:rsid w:val="005106E2"/>
    <w:rsid w:val="00511501"/>
    <w:rsid w:val="0051798E"/>
    <w:rsid w:val="00517B1C"/>
    <w:rsid w:val="005202C0"/>
    <w:rsid w:val="005206F2"/>
    <w:rsid w:val="00522536"/>
    <w:rsid w:val="00526697"/>
    <w:rsid w:val="00526AB6"/>
    <w:rsid w:val="005276F3"/>
    <w:rsid w:val="00527A4A"/>
    <w:rsid w:val="00533883"/>
    <w:rsid w:val="005344F4"/>
    <w:rsid w:val="00535289"/>
    <w:rsid w:val="00536E25"/>
    <w:rsid w:val="00537D40"/>
    <w:rsid w:val="00541186"/>
    <w:rsid w:val="00541C00"/>
    <w:rsid w:val="00544501"/>
    <w:rsid w:val="005456CB"/>
    <w:rsid w:val="00550E25"/>
    <w:rsid w:val="00551996"/>
    <w:rsid w:val="005524FC"/>
    <w:rsid w:val="0055376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5C91"/>
    <w:rsid w:val="00597AF4"/>
    <w:rsid w:val="005A14E6"/>
    <w:rsid w:val="005A1A10"/>
    <w:rsid w:val="005A44F7"/>
    <w:rsid w:val="005A7FF2"/>
    <w:rsid w:val="005B177E"/>
    <w:rsid w:val="005B1B87"/>
    <w:rsid w:val="005B4499"/>
    <w:rsid w:val="005B4C44"/>
    <w:rsid w:val="005B5C74"/>
    <w:rsid w:val="005B5FD3"/>
    <w:rsid w:val="005B79AB"/>
    <w:rsid w:val="005C1D36"/>
    <w:rsid w:val="005C27E7"/>
    <w:rsid w:val="005C2E20"/>
    <w:rsid w:val="005C32D0"/>
    <w:rsid w:val="005C3499"/>
    <w:rsid w:val="005C3514"/>
    <w:rsid w:val="005C4DCA"/>
    <w:rsid w:val="005C6BC7"/>
    <w:rsid w:val="005C77C3"/>
    <w:rsid w:val="005D0BAD"/>
    <w:rsid w:val="005D3443"/>
    <w:rsid w:val="005D7526"/>
    <w:rsid w:val="005D754C"/>
    <w:rsid w:val="005D7CEB"/>
    <w:rsid w:val="005E01E0"/>
    <w:rsid w:val="005E1185"/>
    <w:rsid w:val="005E1411"/>
    <w:rsid w:val="005E1EE9"/>
    <w:rsid w:val="005E393F"/>
    <w:rsid w:val="005E6972"/>
    <w:rsid w:val="005E728D"/>
    <w:rsid w:val="005F0617"/>
    <w:rsid w:val="005F3241"/>
    <w:rsid w:val="005F3404"/>
    <w:rsid w:val="005F4A90"/>
    <w:rsid w:val="005F552A"/>
    <w:rsid w:val="005F6822"/>
    <w:rsid w:val="00600190"/>
    <w:rsid w:val="00601F78"/>
    <w:rsid w:val="00602419"/>
    <w:rsid w:val="00602FE3"/>
    <w:rsid w:val="00603FC2"/>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F7A"/>
    <w:rsid w:val="00644460"/>
    <w:rsid w:val="00646080"/>
    <w:rsid w:val="00646489"/>
    <w:rsid w:val="00647474"/>
    <w:rsid w:val="00647D7B"/>
    <w:rsid w:val="006504C3"/>
    <w:rsid w:val="00650C7C"/>
    <w:rsid w:val="00652FD7"/>
    <w:rsid w:val="0066174A"/>
    <w:rsid w:val="00663593"/>
    <w:rsid w:val="00667804"/>
    <w:rsid w:val="00671092"/>
    <w:rsid w:val="00671337"/>
    <w:rsid w:val="00675281"/>
    <w:rsid w:val="00676723"/>
    <w:rsid w:val="00676AD4"/>
    <w:rsid w:val="00681927"/>
    <w:rsid w:val="00681B41"/>
    <w:rsid w:val="00681E99"/>
    <w:rsid w:val="00682BA8"/>
    <w:rsid w:val="006836E9"/>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5846"/>
    <w:rsid w:val="006C6FB6"/>
    <w:rsid w:val="006C7EA5"/>
    <w:rsid w:val="006C7EF3"/>
    <w:rsid w:val="006D1F59"/>
    <w:rsid w:val="006D29E7"/>
    <w:rsid w:val="006D338C"/>
    <w:rsid w:val="006D454E"/>
    <w:rsid w:val="006D5372"/>
    <w:rsid w:val="006D7067"/>
    <w:rsid w:val="006D7556"/>
    <w:rsid w:val="006D781F"/>
    <w:rsid w:val="006E0022"/>
    <w:rsid w:val="006E2BE2"/>
    <w:rsid w:val="006E2F67"/>
    <w:rsid w:val="006E4D2C"/>
    <w:rsid w:val="006E620B"/>
    <w:rsid w:val="006F4E6C"/>
    <w:rsid w:val="006F512E"/>
    <w:rsid w:val="006F5968"/>
    <w:rsid w:val="006F63E6"/>
    <w:rsid w:val="00700E3A"/>
    <w:rsid w:val="00702B8C"/>
    <w:rsid w:val="00705191"/>
    <w:rsid w:val="00705688"/>
    <w:rsid w:val="007076A2"/>
    <w:rsid w:val="007139E6"/>
    <w:rsid w:val="00715ECE"/>
    <w:rsid w:val="00723C55"/>
    <w:rsid w:val="00725692"/>
    <w:rsid w:val="00725C45"/>
    <w:rsid w:val="00727915"/>
    <w:rsid w:val="00730B3C"/>
    <w:rsid w:val="00731763"/>
    <w:rsid w:val="0073287A"/>
    <w:rsid w:val="00734C3C"/>
    <w:rsid w:val="00741522"/>
    <w:rsid w:val="00743CF3"/>
    <w:rsid w:val="00743DC3"/>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C81"/>
    <w:rsid w:val="00784C9E"/>
    <w:rsid w:val="0079105B"/>
    <w:rsid w:val="007939C8"/>
    <w:rsid w:val="00793EC2"/>
    <w:rsid w:val="00794CE6"/>
    <w:rsid w:val="007976D9"/>
    <w:rsid w:val="00797778"/>
    <w:rsid w:val="00797EB6"/>
    <w:rsid w:val="007A1B96"/>
    <w:rsid w:val="007B03C7"/>
    <w:rsid w:val="007B0C5E"/>
    <w:rsid w:val="007B235E"/>
    <w:rsid w:val="007B586A"/>
    <w:rsid w:val="007C446E"/>
    <w:rsid w:val="007D04D9"/>
    <w:rsid w:val="007D2F8E"/>
    <w:rsid w:val="007D5A14"/>
    <w:rsid w:val="007D629C"/>
    <w:rsid w:val="007D6AA9"/>
    <w:rsid w:val="007D7F72"/>
    <w:rsid w:val="007E044E"/>
    <w:rsid w:val="007E1F9E"/>
    <w:rsid w:val="007E44B8"/>
    <w:rsid w:val="007E6C64"/>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105B2"/>
    <w:rsid w:val="00811935"/>
    <w:rsid w:val="00814C9F"/>
    <w:rsid w:val="00816BCB"/>
    <w:rsid w:val="00817513"/>
    <w:rsid w:val="00821135"/>
    <w:rsid w:val="00821205"/>
    <w:rsid w:val="0082295F"/>
    <w:rsid w:val="00823612"/>
    <w:rsid w:val="00826DD0"/>
    <w:rsid w:val="00827711"/>
    <w:rsid w:val="00832E28"/>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2139"/>
    <w:rsid w:val="00872CE0"/>
    <w:rsid w:val="0087499C"/>
    <w:rsid w:val="00877CD0"/>
    <w:rsid w:val="00882CF9"/>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6064"/>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6874"/>
    <w:rsid w:val="008F7D89"/>
    <w:rsid w:val="00901CC2"/>
    <w:rsid w:val="0090541F"/>
    <w:rsid w:val="0090596E"/>
    <w:rsid w:val="00911E4D"/>
    <w:rsid w:val="00913057"/>
    <w:rsid w:val="00913AA8"/>
    <w:rsid w:val="00915EB1"/>
    <w:rsid w:val="009171AF"/>
    <w:rsid w:val="009177F0"/>
    <w:rsid w:val="00921B23"/>
    <w:rsid w:val="00922567"/>
    <w:rsid w:val="00922BFB"/>
    <w:rsid w:val="009232DA"/>
    <w:rsid w:val="009263C1"/>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6FDF"/>
    <w:rsid w:val="009612B5"/>
    <w:rsid w:val="009616F0"/>
    <w:rsid w:val="0096364C"/>
    <w:rsid w:val="009640E1"/>
    <w:rsid w:val="0096497D"/>
    <w:rsid w:val="00964ABC"/>
    <w:rsid w:val="00965CF5"/>
    <w:rsid w:val="00966DAD"/>
    <w:rsid w:val="00966F03"/>
    <w:rsid w:val="00967226"/>
    <w:rsid w:val="009678BF"/>
    <w:rsid w:val="00981919"/>
    <w:rsid w:val="009837DF"/>
    <w:rsid w:val="009839AC"/>
    <w:rsid w:val="0098426E"/>
    <w:rsid w:val="00984FA6"/>
    <w:rsid w:val="0098532E"/>
    <w:rsid w:val="00985F3F"/>
    <w:rsid w:val="00987FB6"/>
    <w:rsid w:val="0099076B"/>
    <w:rsid w:val="00992743"/>
    <w:rsid w:val="00994EEB"/>
    <w:rsid w:val="009956B1"/>
    <w:rsid w:val="0099584D"/>
    <w:rsid w:val="009A016E"/>
    <w:rsid w:val="009A0A5C"/>
    <w:rsid w:val="009A30EF"/>
    <w:rsid w:val="009A32B9"/>
    <w:rsid w:val="009A6E09"/>
    <w:rsid w:val="009A7546"/>
    <w:rsid w:val="009B1AB8"/>
    <w:rsid w:val="009B1B39"/>
    <w:rsid w:val="009B1DC2"/>
    <w:rsid w:val="009B26B8"/>
    <w:rsid w:val="009B3610"/>
    <w:rsid w:val="009B3C8B"/>
    <w:rsid w:val="009B3D52"/>
    <w:rsid w:val="009B5375"/>
    <w:rsid w:val="009B58A3"/>
    <w:rsid w:val="009B6DF5"/>
    <w:rsid w:val="009C00DB"/>
    <w:rsid w:val="009C1C93"/>
    <w:rsid w:val="009C65F6"/>
    <w:rsid w:val="009C6D03"/>
    <w:rsid w:val="009C7224"/>
    <w:rsid w:val="009C7F4B"/>
    <w:rsid w:val="009D4AAE"/>
    <w:rsid w:val="009D5F02"/>
    <w:rsid w:val="009E1197"/>
    <w:rsid w:val="009E1C63"/>
    <w:rsid w:val="009E67D2"/>
    <w:rsid w:val="009F1AF7"/>
    <w:rsid w:val="009F316C"/>
    <w:rsid w:val="009F53A3"/>
    <w:rsid w:val="009F5B40"/>
    <w:rsid w:val="009F64DC"/>
    <w:rsid w:val="00A009E3"/>
    <w:rsid w:val="00A03C1F"/>
    <w:rsid w:val="00A03E42"/>
    <w:rsid w:val="00A049B0"/>
    <w:rsid w:val="00A13997"/>
    <w:rsid w:val="00A13EC8"/>
    <w:rsid w:val="00A14CD4"/>
    <w:rsid w:val="00A16922"/>
    <w:rsid w:val="00A21292"/>
    <w:rsid w:val="00A212D5"/>
    <w:rsid w:val="00A249DC"/>
    <w:rsid w:val="00A26C99"/>
    <w:rsid w:val="00A31C04"/>
    <w:rsid w:val="00A327FC"/>
    <w:rsid w:val="00A34DC4"/>
    <w:rsid w:val="00A357D8"/>
    <w:rsid w:val="00A37B6B"/>
    <w:rsid w:val="00A4254C"/>
    <w:rsid w:val="00A44E03"/>
    <w:rsid w:val="00A45FD1"/>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7F50"/>
    <w:rsid w:val="00A81821"/>
    <w:rsid w:val="00A85B06"/>
    <w:rsid w:val="00A86314"/>
    <w:rsid w:val="00A918C4"/>
    <w:rsid w:val="00A936FB"/>
    <w:rsid w:val="00A96773"/>
    <w:rsid w:val="00A975ED"/>
    <w:rsid w:val="00AA0324"/>
    <w:rsid w:val="00AA187F"/>
    <w:rsid w:val="00AA2074"/>
    <w:rsid w:val="00AA2D19"/>
    <w:rsid w:val="00AA424B"/>
    <w:rsid w:val="00AA6725"/>
    <w:rsid w:val="00AB002B"/>
    <w:rsid w:val="00AB01E1"/>
    <w:rsid w:val="00AB2E11"/>
    <w:rsid w:val="00AB3140"/>
    <w:rsid w:val="00AB511F"/>
    <w:rsid w:val="00AB5E97"/>
    <w:rsid w:val="00AB7A11"/>
    <w:rsid w:val="00AC2546"/>
    <w:rsid w:val="00AC5020"/>
    <w:rsid w:val="00AC572D"/>
    <w:rsid w:val="00AC5D36"/>
    <w:rsid w:val="00AD176C"/>
    <w:rsid w:val="00AD6F3E"/>
    <w:rsid w:val="00AE05C4"/>
    <w:rsid w:val="00AE0B46"/>
    <w:rsid w:val="00AE0EA7"/>
    <w:rsid w:val="00AE1782"/>
    <w:rsid w:val="00AE4F6B"/>
    <w:rsid w:val="00AE533B"/>
    <w:rsid w:val="00AE6036"/>
    <w:rsid w:val="00AE6313"/>
    <w:rsid w:val="00AF0FE3"/>
    <w:rsid w:val="00AF1111"/>
    <w:rsid w:val="00AF485E"/>
    <w:rsid w:val="00AF6A4A"/>
    <w:rsid w:val="00B004E1"/>
    <w:rsid w:val="00B07311"/>
    <w:rsid w:val="00B077EB"/>
    <w:rsid w:val="00B11DAB"/>
    <w:rsid w:val="00B13FD0"/>
    <w:rsid w:val="00B1611C"/>
    <w:rsid w:val="00B165AB"/>
    <w:rsid w:val="00B2164D"/>
    <w:rsid w:val="00B228E2"/>
    <w:rsid w:val="00B23C32"/>
    <w:rsid w:val="00B2533A"/>
    <w:rsid w:val="00B26768"/>
    <w:rsid w:val="00B33D9F"/>
    <w:rsid w:val="00B34750"/>
    <w:rsid w:val="00B34AD5"/>
    <w:rsid w:val="00B351E1"/>
    <w:rsid w:val="00B40A85"/>
    <w:rsid w:val="00B4104A"/>
    <w:rsid w:val="00B43067"/>
    <w:rsid w:val="00B4327B"/>
    <w:rsid w:val="00B44A4C"/>
    <w:rsid w:val="00B456F9"/>
    <w:rsid w:val="00B464FE"/>
    <w:rsid w:val="00B46F86"/>
    <w:rsid w:val="00B47925"/>
    <w:rsid w:val="00B50CAA"/>
    <w:rsid w:val="00B51606"/>
    <w:rsid w:val="00B527DC"/>
    <w:rsid w:val="00B53EDB"/>
    <w:rsid w:val="00B544C2"/>
    <w:rsid w:val="00B5611C"/>
    <w:rsid w:val="00B56AF0"/>
    <w:rsid w:val="00B5771C"/>
    <w:rsid w:val="00B62B8B"/>
    <w:rsid w:val="00B633E6"/>
    <w:rsid w:val="00B635B3"/>
    <w:rsid w:val="00B67C20"/>
    <w:rsid w:val="00B71092"/>
    <w:rsid w:val="00B717FC"/>
    <w:rsid w:val="00B71EAA"/>
    <w:rsid w:val="00B7230C"/>
    <w:rsid w:val="00B73BC6"/>
    <w:rsid w:val="00B75854"/>
    <w:rsid w:val="00B772EB"/>
    <w:rsid w:val="00B832D8"/>
    <w:rsid w:val="00B856E1"/>
    <w:rsid w:val="00B861C1"/>
    <w:rsid w:val="00B90CC5"/>
    <w:rsid w:val="00B928D6"/>
    <w:rsid w:val="00B95FE7"/>
    <w:rsid w:val="00B96455"/>
    <w:rsid w:val="00B9654F"/>
    <w:rsid w:val="00B96880"/>
    <w:rsid w:val="00B96D91"/>
    <w:rsid w:val="00B96ED5"/>
    <w:rsid w:val="00BA376F"/>
    <w:rsid w:val="00BA617A"/>
    <w:rsid w:val="00BA64B0"/>
    <w:rsid w:val="00BA6837"/>
    <w:rsid w:val="00BB22EC"/>
    <w:rsid w:val="00BB24B3"/>
    <w:rsid w:val="00BB4424"/>
    <w:rsid w:val="00BB4728"/>
    <w:rsid w:val="00BB4EA5"/>
    <w:rsid w:val="00BB79E1"/>
    <w:rsid w:val="00BC2070"/>
    <w:rsid w:val="00BC3E79"/>
    <w:rsid w:val="00BC771C"/>
    <w:rsid w:val="00BD2058"/>
    <w:rsid w:val="00BD2C4B"/>
    <w:rsid w:val="00BD2E41"/>
    <w:rsid w:val="00BD46D4"/>
    <w:rsid w:val="00BD7945"/>
    <w:rsid w:val="00BD7991"/>
    <w:rsid w:val="00BE19BE"/>
    <w:rsid w:val="00BE1C45"/>
    <w:rsid w:val="00BE317C"/>
    <w:rsid w:val="00BE3792"/>
    <w:rsid w:val="00BE3F82"/>
    <w:rsid w:val="00BE48E0"/>
    <w:rsid w:val="00BE6F5D"/>
    <w:rsid w:val="00BF4292"/>
    <w:rsid w:val="00C00B3C"/>
    <w:rsid w:val="00C00DA8"/>
    <w:rsid w:val="00C010E6"/>
    <w:rsid w:val="00C13E59"/>
    <w:rsid w:val="00C1792B"/>
    <w:rsid w:val="00C206A7"/>
    <w:rsid w:val="00C20796"/>
    <w:rsid w:val="00C227CB"/>
    <w:rsid w:val="00C23E89"/>
    <w:rsid w:val="00C24617"/>
    <w:rsid w:val="00C264B3"/>
    <w:rsid w:val="00C26746"/>
    <w:rsid w:val="00C2686E"/>
    <w:rsid w:val="00C31260"/>
    <w:rsid w:val="00C31D99"/>
    <w:rsid w:val="00C3257B"/>
    <w:rsid w:val="00C33287"/>
    <w:rsid w:val="00C3471C"/>
    <w:rsid w:val="00C36718"/>
    <w:rsid w:val="00C50994"/>
    <w:rsid w:val="00C51590"/>
    <w:rsid w:val="00C52F53"/>
    <w:rsid w:val="00C53F92"/>
    <w:rsid w:val="00C54BF4"/>
    <w:rsid w:val="00C60101"/>
    <w:rsid w:val="00C60B31"/>
    <w:rsid w:val="00C6532C"/>
    <w:rsid w:val="00C66B0A"/>
    <w:rsid w:val="00C67F7C"/>
    <w:rsid w:val="00C70940"/>
    <w:rsid w:val="00C73DEE"/>
    <w:rsid w:val="00C75936"/>
    <w:rsid w:val="00C771AB"/>
    <w:rsid w:val="00C806E0"/>
    <w:rsid w:val="00C80A23"/>
    <w:rsid w:val="00C813B6"/>
    <w:rsid w:val="00C84464"/>
    <w:rsid w:val="00C84EA1"/>
    <w:rsid w:val="00C866C2"/>
    <w:rsid w:val="00C87D32"/>
    <w:rsid w:val="00C87D94"/>
    <w:rsid w:val="00C87E8C"/>
    <w:rsid w:val="00C92EA9"/>
    <w:rsid w:val="00C93460"/>
    <w:rsid w:val="00C935FD"/>
    <w:rsid w:val="00C94815"/>
    <w:rsid w:val="00C94F6A"/>
    <w:rsid w:val="00CA11C6"/>
    <w:rsid w:val="00CA14B2"/>
    <w:rsid w:val="00CA3F76"/>
    <w:rsid w:val="00CA47D0"/>
    <w:rsid w:val="00CA4B4F"/>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47C1"/>
    <w:rsid w:val="00CE01D9"/>
    <w:rsid w:val="00CE0430"/>
    <w:rsid w:val="00CE1D15"/>
    <w:rsid w:val="00CE35D6"/>
    <w:rsid w:val="00CE6B33"/>
    <w:rsid w:val="00CE7681"/>
    <w:rsid w:val="00CF0F46"/>
    <w:rsid w:val="00CF3025"/>
    <w:rsid w:val="00CF35C5"/>
    <w:rsid w:val="00CF537C"/>
    <w:rsid w:val="00CF5FAA"/>
    <w:rsid w:val="00D01DAA"/>
    <w:rsid w:val="00D0258C"/>
    <w:rsid w:val="00D052FB"/>
    <w:rsid w:val="00D062C2"/>
    <w:rsid w:val="00D07335"/>
    <w:rsid w:val="00D10BD4"/>
    <w:rsid w:val="00D12F2D"/>
    <w:rsid w:val="00D14A28"/>
    <w:rsid w:val="00D14C19"/>
    <w:rsid w:val="00D1632F"/>
    <w:rsid w:val="00D23BFC"/>
    <w:rsid w:val="00D23DFD"/>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30A"/>
    <w:rsid w:val="00D53F5A"/>
    <w:rsid w:val="00D57C0F"/>
    <w:rsid w:val="00D6465D"/>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6D41"/>
    <w:rsid w:val="00D97E0B"/>
    <w:rsid w:val="00DA0892"/>
    <w:rsid w:val="00DA1685"/>
    <w:rsid w:val="00DA23C9"/>
    <w:rsid w:val="00DA501B"/>
    <w:rsid w:val="00DA554E"/>
    <w:rsid w:val="00DB0723"/>
    <w:rsid w:val="00DB1A63"/>
    <w:rsid w:val="00DB29D8"/>
    <w:rsid w:val="00DB314C"/>
    <w:rsid w:val="00DB32FA"/>
    <w:rsid w:val="00DB43DB"/>
    <w:rsid w:val="00DB55EE"/>
    <w:rsid w:val="00DB697A"/>
    <w:rsid w:val="00DB7473"/>
    <w:rsid w:val="00DC1373"/>
    <w:rsid w:val="00DC186D"/>
    <w:rsid w:val="00DC18FF"/>
    <w:rsid w:val="00DC1BCB"/>
    <w:rsid w:val="00DC1D63"/>
    <w:rsid w:val="00DC351F"/>
    <w:rsid w:val="00DD2B6E"/>
    <w:rsid w:val="00DD314B"/>
    <w:rsid w:val="00DD327D"/>
    <w:rsid w:val="00DD389E"/>
    <w:rsid w:val="00DD3CA0"/>
    <w:rsid w:val="00DD62C9"/>
    <w:rsid w:val="00DD6A58"/>
    <w:rsid w:val="00DE0977"/>
    <w:rsid w:val="00DE2022"/>
    <w:rsid w:val="00DE2EB8"/>
    <w:rsid w:val="00DE3FCA"/>
    <w:rsid w:val="00DE561E"/>
    <w:rsid w:val="00DE57BC"/>
    <w:rsid w:val="00DF17FA"/>
    <w:rsid w:val="00DF1AFC"/>
    <w:rsid w:val="00DF348B"/>
    <w:rsid w:val="00DF3CAE"/>
    <w:rsid w:val="00DF457C"/>
    <w:rsid w:val="00DF6870"/>
    <w:rsid w:val="00DF761A"/>
    <w:rsid w:val="00E00C1D"/>
    <w:rsid w:val="00E0196C"/>
    <w:rsid w:val="00E0338E"/>
    <w:rsid w:val="00E0423D"/>
    <w:rsid w:val="00E04CD3"/>
    <w:rsid w:val="00E06FF7"/>
    <w:rsid w:val="00E07EE4"/>
    <w:rsid w:val="00E11428"/>
    <w:rsid w:val="00E135CB"/>
    <w:rsid w:val="00E178DB"/>
    <w:rsid w:val="00E20691"/>
    <w:rsid w:val="00E218E0"/>
    <w:rsid w:val="00E22FBE"/>
    <w:rsid w:val="00E236F2"/>
    <w:rsid w:val="00E30109"/>
    <w:rsid w:val="00E322DC"/>
    <w:rsid w:val="00E33C1C"/>
    <w:rsid w:val="00E36D15"/>
    <w:rsid w:val="00E42F0D"/>
    <w:rsid w:val="00E42F95"/>
    <w:rsid w:val="00E553D8"/>
    <w:rsid w:val="00E55B96"/>
    <w:rsid w:val="00E60310"/>
    <w:rsid w:val="00E608D3"/>
    <w:rsid w:val="00E60A25"/>
    <w:rsid w:val="00E6204B"/>
    <w:rsid w:val="00E651ED"/>
    <w:rsid w:val="00E6683B"/>
    <w:rsid w:val="00E711B7"/>
    <w:rsid w:val="00E71378"/>
    <w:rsid w:val="00E713A3"/>
    <w:rsid w:val="00E723D4"/>
    <w:rsid w:val="00E743F9"/>
    <w:rsid w:val="00E778C3"/>
    <w:rsid w:val="00E80DD1"/>
    <w:rsid w:val="00E82CA7"/>
    <w:rsid w:val="00E8379B"/>
    <w:rsid w:val="00E8385C"/>
    <w:rsid w:val="00E861D2"/>
    <w:rsid w:val="00E86A0C"/>
    <w:rsid w:val="00E873F8"/>
    <w:rsid w:val="00E91416"/>
    <w:rsid w:val="00E91DAA"/>
    <w:rsid w:val="00E9358C"/>
    <w:rsid w:val="00E93FD6"/>
    <w:rsid w:val="00E97E50"/>
    <w:rsid w:val="00EA3E4B"/>
    <w:rsid w:val="00EA60C3"/>
    <w:rsid w:val="00EA68E7"/>
    <w:rsid w:val="00EA79BD"/>
    <w:rsid w:val="00EB1114"/>
    <w:rsid w:val="00EB3046"/>
    <w:rsid w:val="00EB631E"/>
    <w:rsid w:val="00EB64BC"/>
    <w:rsid w:val="00EB7627"/>
    <w:rsid w:val="00EB7EF8"/>
    <w:rsid w:val="00EC10CA"/>
    <w:rsid w:val="00EC273D"/>
    <w:rsid w:val="00EC5883"/>
    <w:rsid w:val="00EC6B0C"/>
    <w:rsid w:val="00EC6E69"/>
    <w:rsid w:val="00ED24FC"/>
    <w:rsid w:val="00ED36D2"/>
    <w:rsid w:val="00ED5A13"/>
    <w:rsid w:val="00ED5DD3"/>
    <w:rsid w:val="00ED72F0"/>
    <w:rsid w:val="00EE1A1F"/>
    <w:rsid w:val="00EE1A43"/>
    <w:rsid w:val="00EE1FFB"/>
    <w:rsid w:val="00EE2264"/>
    <w:rsid w:val="00EE3108"/>
    <w:rsid w:val="00EE31B9"/>
    <w:rsid w:val="00EE33EB"/>
    <w:rsid w:val="00EE5B9A"/>
    <w:rsid w:val="00EE6C89"/>
    <w:rsid w:val="00EE6D7F"/>
    <w:rsid w:val="00EE742C"/>
    <w:rsid w:val="00EF049E"/>
    <w:rsid w:val="00EF548B"/>
    <w:rsid w:val="00EF6060"/>
    <w:rsid w:val="00EF679C"/>
    <w:rsid w:val="00F000A5"/>
    <w:rsid w:val="00F019DE"/>
    <w:rsid w:val="00F04605"/>
    <w:rsid w:val="00F050F9"/>
    <w:rsid w:val="00F05A1D"/>
    <w:rsid w:val="00F079F0"/>
    <w:rsid w:val="00F07D06"/>
    <w:rsid w:val="00F1112C"/>
    <w:rsid w:val="00F13E30"/>
    <w:rsid w:val="00F14FD1"/>
    <w:rsid w:val="00F215ED"/>
    <w:rsid w:val="00F23BFD"/>
    <w:rsid w:val="00F313FB"/>
    <w:rsid w:val="00F33A70"/>
    <w:rsid w:val="00F34700"/>
    <w:rsid w:val="00F34E7A"/>
    <w:rsid w:val="00F3651B"/>
    <w:rsid w:val="00F37882"/>
    <w:rsid w:val="00F37AEE"/>
    <w:rsid w:val="00F37DD5"/>
    <w:rsid w:val="00F40788"/>
    <w:rsid w:val="00F42887"/>
    <w:rsid w:val="00F4294A"/>
    <w:rsid w:val="00F43881"/>
    <w:rsid w:val="00F43CE2"/>
    <w:rsid w:val="00F4592B"/>
    <w:rsid w:val="00F46820"/>
    <w:rsid w:val="00F47D6A"/>
    <w:rsid w:val="00F52A90"/>
    <w:rsid w:val="00F53C3D"/>
    <w:rsid w:val="00F547E1"/>
    <w:rsid w:val="00F6013E"/>
    <w:rsid w:val="00F604F6"/>
    <w:rsid w:val="00F60F1D"/>
    <w:rsid w:val="00F6124F"/>
    <w:rsid w:val="00F61F45"/>
    <w:rsid w:val="00F717E5"/>
    <w:rsid w:val="00F73462"/>
    <w:rsid w:val="00F73A97"/>
    <w:rsid w:val="00F73CE6"/>
    <w:rsid w:val="00F75763"/>
    <w:rsid w:val="00F75842"/>
    <w:rsid w:val="00F84235"/>
    <w:rsid w:val="00F866E4"/>
    <w:rsid w:val="00F87219"/>
    <w:rsid w:val="00F874B2"/>
    <w:rsid w:val="00F90148"/>
    <w:rsid w:val="00F9183A"/>
    <w:rsid w:val="00F9211F"/>
    <w:rsid w:val="00F93198"/>
    <w:rsid w:val="00F94B8E"/>
    <w:rsid w:val="00F95FB9"/>
    <w:rsid w:val="00FA14AD"/>
    <w:rsid w:val="00FA179E"/>
    <w:rsid w:val="00FA675E"/>
    <w:rsid w:val="00FB0821"/>
    <w:rsid w:val="00FB2938"/>
    <w:rsid w:val="00FB339D"/>
    <w:rsid w:val="00FB7E8B"/>
    <w:rsid w:val="00FC0424"/>
    <w:rsid w:val="00FC04DA"/>
    <w:rsid w:val="00FC2B48"/>
    <w:rsid w:val="00FC6343"/>
    <w:rsid w:val="00FC7B3F"/>
    <w:rsid w:val="00FD57BE"/>
    <w:rsid w:val="00FD6FE3"/>
    <w:rsid w:val="00FD7B38"/>
    <w:rsid w:val="00FD7BD3"/>
    <w:rsid w:val="00FE1248"/>
    <w:rsid w:val="00FE2068"/>
    <w:rsid w:val="00FE2D8D"/>
    <w:rsid w:val="00FE5699"/>
    <w:rsid w:val="00FE56ED"/>
    <w:rsid w:val="00FE583D"/>
    <w:rsid w:val="00FE6469"/>
    <w:rsid w:val="00FE671B"/>
    <w:rsid w:val="00FE6A9C"/>
    <w:rsid w:val="00FF05A6"/>
    <w:rsid w:val="00FF3A0A"/>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A03E42"/>
    <w:pPr>
      <w:keepLines/>
      <w:spacing w:before="120" w:after="30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5B177E"/>
    <w:pPr>
      <w:spacing w:before="120" w:after="240"/>
      <w:ind w:firstLine="0"/>
      <w:jc w:val="center"/>
    </w:pPr>
    <w:rPr>
      <w:b/>
      <w:bCs/>
      <w:i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rsid w:val="008A085C"/>
    <w:rPr>
      <w:rFonts w:cs="Arial"/>
      <w:b/>
      <w:bCs/>
      <w:kern w:val="32"/>
      <w:sz w:val="36"/>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3" Type="http://schemas.openxmlformats.org/officeDocument/2006/relationships/hyperlink" Target="https://www.ncbi.nlm.nih.gov/pmc/articles/PMC6069389/" TargetMode="External"/><Relationship Id="rId18" Type="http://schemas.openxmlformats.org/officeDocument/2006/relationships/hyperlink" Target="https://arxiv.org/abs/1506.02025" TargetMode="External"/><Relationship Id="rId26" Type="http://schemas.openxmlformats.org/officeDocument/2006/relationships/hyperlink" Target="https://github.com/richzhang/colorization/tree/master" TargetMode="External"/><Relationship Id="rId3" Type="http://schemas.openxmlformats.org/officeDocument/2006/relationships/hyperlink" Target="https://www.tvusd.k12.ca.us/site/handlers/filedownload.ashx?moduleinstanceid=50361&amp;dataid=32983&amp;FileName=Introduction%20to%20Glossing.ppt.pdf" TargetMode="External"/><Relationship Id="rId21" Type="http://schemas.openxmlformats.org/officeDocument/2006/relationships/hyperlink" Target="https://empslocal.ex.ac.uk/people/staff/np331/publications/PugeaultBowden2011b.pdf" TargetMode="External"/><Relationship Id="rId34" Type="http://schemas.openxmlformats.org/officeDocument/2006/relationships/hyperlink" Target="https://www.researchgate.net/publication/359786522_A_Transformer-Based_Contrastive_Learning_Approach_for_Few-Shot_Sign_Language_Recognition" TargetMode="External"/><Relationship Id="rId7" Type="http://schemas.openxmlformats.org/officeDocument/2006/relationships/hyperlink" Target="https://scholar.google.com/scholar_lookup?title=Video%20summarization%20using%20keyframe%20extraction%20and%20video%20skimming%3A%20Technical%20Report&amp;author=S.%20Jadon&amp;publication_year=2020" TargetMode="External"/><Relationship Id="rId12" Type="http://schemas.openxmlformats.org/officeDocument/2006/relationships/hyperlink" Target="https://link.springer.com/article/10.1007/s40820-022-00887-5" TargetMode="External"/><Relationship Id="rId17" Type="http://schemas.openxmlformats.org/officeDocument/2006/relationships/hyperlink" Target="https://github.com/google/mediapipe/blob/master/docs/solutions/holistic.md" TargetMode="External"/><Relationship Id="rId25" Type="http://schemas.openxmlformats.org/officeDocument/2006/relationships/hyperlink" Target="https://arxiv.org/abs/1603.08511" TargetMode="External"/><Relationship Id="rId33" Type="http://schemas.openxmlformats.org/officeDocument/2006/relationships/hyperlink" Target="https://arxiv.org/abs/1706.03762" TargetMode="External"/><Relationship Id="rId2" Type="http://schemas.openxmlformats.org/officeDocument/2006/relationships/hyperlink" Target="https://www.tvusd.k12.ca.us/site/handlers/filedownload.ashx?moduleinstanceid=50361&amp;dataid=32983&amp;FileName=Introduction%20to%20Glossing.ppt.pdf" TargetMode="External"/><Relationship Id="rId16" Type="http://schemas.openxmlformats.org/officeDocument/2006/relationships/hyperlink" Target="https://medium.com/dailytech/openpose-estimation-model-81de994fea69" TargetMode="External"/><Relationship Id="rId20" Type="http://schemas.openxmlformats.org/officeDocument/2006/relationships/hyperlink" Target="https://empslocal.ex.ac.uk/people/staff/np331/index.php?section=FingerSpellingDataset" TargetMode="External"/><Relationship Id="rId29" Type="http://schemas.openxmlformats.org/officeDocument/2006/relationships/hyperlink" Target="https://empslocal.ex.ac.uk/people/staff/np331/index.php?section=FingerSpellingDataset" TargetMode="External"/><Relationship Id="rId1" Type="http://schemas.openxmlformats.org/officeDocument/2006/relationships/hyperlink" Target="https://link.springer.com/article/10.3758/s13428-016-0742-0" TargetMode="External"/><Relationship Id="rId6" Type="http://schemas.openxmlformats.org/officeDocument/2006/relationships/hyperlink" Target="https://www.sciencedirect.com/science/article/pii/S0957417422024125" TargetMode="External"/><Relationship Id="rId11" Type="http://schemas.openxmlformats.org/officeDocument/2006/relationships/hyperlink" Target="https://ieeexplore.ieee.org/document/7785276" TargetMode="External"/><Relationship Id="rId24" Type="http://schemas.openxmlformats.org/officeDocument/2006/relationships/hyperlink" Target="https://arxiv.org/abs/2104.09497" TargetMode="External"/><Relationship Id="rId32" Type="http://schemas.openxmlformats.org/officeDocument/2006/relationships/hyperlink" Target="https://chat.openai.com/share/047ef626-25d8-4d56-abe4-b778b857c5fe" TargetMode="External"/><Relationship Id="rId5" Type="http://schemas.openxmlformats.org/officeDocument/2006/relationships/hyperlink" Target="https://link.springer.com/article/10.1007/s11042-022-13423-9" TargetMode="External"/><Relationship Id="rId15" Type="http://schemas.openxmlformats.org/officeDocument/2006/relationships/hyperlink" Target="https://arxiv.org/abs/1812.08008" TargetMode="External"/><Relationship Id="rId23" Type="http://schemas.openxmlformats.org/officeDocument/2006/relationships/hyperlink" Target="https://arxiv.org/abs/1906.12021" TargetMode="External"/><Relationship Id="rId28" Type="http://schemas.openxmlformats.org/officeDocument/2006/relationships/hyperlink" Target="https://github.com/junyanz/interactive-deep-colorization" TargetMode="External"/><Relationship Id="rId36" Type="http://schemas.openxmlformats.org/officeDocument/2006/relationships/hyperlink" Target="https://www.kaggle.com/competitions/asl-signs/discussion/406684" TargetMode="External"/><Relationship Id="rId10" Type="http://schemas.openxmlformats.org/officeDocument/2006/relationships/hyperlink" Target="https://www.youtube.com/watch?v=NVCE7JR0FCQ&amp;ab_channel=YugaTech" TargetMode="External"/><Relationship Id="rId19" Type="http://schemas.openxmlformats.org/officeDocument/2006/relationships/hyperlink" Target="https://www.kaggle.com/datasets/datamunge/sign-language-mnist" TargetMode="External"/><Relationship Id="rId31" Type="http://schemas.openxmlformats.org/officeDocument/2006/relationships/hyperlink" Target="https://ivibudh.medium.com/a-guide-to-controlling-llm-model-output-exploring-top-k-top-p-and-temperature-parameters-ed6a31313910" TargetMode="External"/><Relationship Id="rId4" Type="http://schemas.openxmlformats.org/officeDocument/2006/relationships/hyperlink" Target="https://www.sciencedirect.com/science/article/pii/S0957417422019327" TargetMode="External"/><Relationship Id="rId9" Type="http://schemas.openxmlformats.org/officeDocument/2006/relationships/hyperlink" Target="https://www.brightsignglove.com/" TargetMode="External"/><Relationship Id="rId14" Type="http://schemas.openxmlformats.org/officeDocument/2006/relationships/hyperlink" Target="https://dl.acm.org/doi/abs/10.1145/3610881" TargetMode="External"/><Relationship Id="rId22" Type="http://schemas.openxmlformats.org/officeDocument/2006/relationships/hyperlink" Target="https://www.kaggle.com/datasets/muhammadkhalid/sign-language-for-alphabets" TargetMode="External"/><Relationship Id="rId27" Type="http://schemas.openxmlformats.org/officeDocument/2006/relationships/hyperlink" Target="https://arxiv.org/abs/1705.02999" TargetMode="External"/><Relationship Id="rId30" Type="http://schemas.openxmlformats.org/officeDocument/2006/relationships/hyperlink" Target="https://empslocal.ex.ac.uk/people/staff/np331/publications/PugeaultBowden2011b.pdf" TargetMode="External"/><Relationship Id="rId35" Type="http://schemas.openxmlformats.org/officeDocument/2006/relationships/hyperlink" Target="https://www.kaggle.com/competitions/asl-signs/overview" TargetMode="External"/><Relationship Id="rId8" Type="http://schemas.openxmlformats.org/officeDocument/2006/relationships/hyperlink" Target="https://www.researchgate.net/publication/225138825_Two-Frame_Motion_Estimation_Based_on_Polynomial_Expansion"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ni.com/"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en.wikipedia.org/wiki/Evaluation_strateg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5804</TotalTime>
  <Pages>64</Pages>
  <Words>13347</Words>
  <Characters>92096</Characters>
  <Application>Microsoft Office Word</Application>
  <DocSecurity>0</DocSecurity>
  <Lines>767</Lines>
  <Paragraphs>210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105233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Mónika</cp:lastModifiedBy>
  <cp:revision>3100</cp:revision>
  <cp:lastPrinted>2002-07-08T12:51:00Z</cp:lastPrinted>
  <dcterms:created xsi:type="dcterms:W3CDTF">2023-02-27T06:58:00Z</dcterms:created>
  <dcterms:modified xsi:type="dcterms:W3CDTF">2023-10-31T19:01:00Z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